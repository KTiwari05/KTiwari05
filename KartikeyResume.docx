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pPr w:leftFromText="180" w:rightFromText="180" w:vertAnchor="page" w:horzAnchor="margin" w:tblpY="721"/>
        <w:tblW w:w="105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373"/>
        <w:gridCol w:w="854"/>
        <w:gridCol w:w="1713"/>
        <w:gridCol w:w="1290"/>
        <w:gridCol w:w="1102"/>
        <w:gridCol w:w="692"/>
        <w:gridCol w:w="353"/>
        <w:gridCol w:w="357"/>
        <w:gridCol w:w="2786"/>
      </w:tblGrid>
      <w:tr w:rsidR="003A04DF" w14:paraId="1613FD31" w14:textId="77777777" w:rsidTr="009E2465">
        <w:trPr>
          <w:cantSplit/>
          <w:trHeight w:val="362"/>
        </w:trPr>
        <w:tc>
          <w:tcPr>
            <w:tcW w:w="1373" w:type="dxa"/>
            <w:vMerge w:val="restart"/>
            <w:shd w:val="clear" w:color="auto" w:fill="auto"/>
            <w:vAlign w:val="center"/>
          </w:tcPr>
          <w:p w14:paraId="16379BD0" w14:textId="77777777" w:rsidR="003A04DF" w:rsidRDefault="00140204" w:rsidP="003A04DF">
            <w:pPr>
              <w:spacing w:after="0" w:line="240" w:lineRule="auto"/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 wp14:anchorId="35E16799" wp14:editId="235016A0">
                  <wp:extent cx="725805" cy="7258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o 400x4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805" cy="72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1" w:type="dxa"/>
            <w:gridSpan w:val="5"/>
            <w:vMerge w:val="restart"/>
            <w:shd w:val="clear" w:color="auto" w:fill="auto"/>
          </w:tcPr>
          <w:p w14:paraId="6E613E12" w14:textId="775C12CA" w:rsidR="003A04DF" w:rsidRPr="00AA42DC" w:rsidRDefault="00D21324" w:rsidP="003A04DF">
            <w:pPr>
              <w:spacing w:before="240" w:after="0" w:line="240" w:lineRule="auto"/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  <w:bCs/>
                <w:noProof/>
                <w:sz w:val="44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280BAE3" wp14:editId="2F8E6A3C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544830</wp:posOffset>
                      </wp:positionV>
                      <wp:extent cx="3180080" cy="45720"/>
                      <wp:effectExtent l="0" t="0" r="0" b="0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180080" cy="45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CE7DD" id="Rectangle 53" o:spid="_x0000_s1026" style="position:absolute;margin-left:14pt;margin-top:42.9pt;width:250.4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" fillcolor="#c00000" stroked="f" strokeweight="2pt">
                      <v:path arrowok="t"/>
                    </v:rect>
                  </w:pict>
                </mc:Fallback>
              </mc:AlternateContent>
            </w:r>
            <w:r w:rsidR="00CE7209">
              <w:rPr>
                <w:rFonts w:ascii="Arial Black" w:hAnsi="Arial Black"/>
                <w:b/>
                <w:bCs/>
                <w:color w:val="002060"/>
                <w:sz w:val="44"/>
                <w:lang w:val="en-IN"/>
              </w:rPr>
              <w:t>Kartikey Tiwari</w:t>
            </w:r>
          </w:p>
        </w:tc>
        <w:tc>
          <w:tcPr>
            <w:tcW w:w="710" w:type="dxa"/>
            <w:gridSpan w:val="2"/>
            <w:shd w:val="clear" w:color="auto" w:fill="auto"/>
          </w:tcPr>
          <w:p w14:paraId="23972BA2" w14:textId="77777777" w:rsidR="003A04DF" w:rsidRPr="007529F7" w:rsidRDefault="003A04DF" w:rsidP="003A04DF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noProof/>
                <w:sz w:val="16"/>
                <w:lang w:bidi="hi-IN"/>
              </w:rPr>
              <w:drawing>
                <wp:inline distT="0" distB="0" distL="0" distR="0" wp14:anchorId="058E5C7D" wp14:editId="417ECEF9">
                  <wp:extent cx="166977" cy="166977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 Icon transparen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45" cy="16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79719953" w14:textId="0E1467AA" w:rsidR="003A04DF" w:rsidRPr="00E45265" w:rsidRDefault="00CE7209" w:rsidP="003A04DF">
            <w:pPr>
              <w:spacing w:after="0"/>
              <w:jc w:val="right"/>
              <w:rPr>
                <w:sz w:val="16"/>
              </w:rPr>
            </w:pPr>
            <w:r>
              <w:rPr>
                <w:sz w:val="18"/>
              </w:rPr>
              <w:t>9027971308</w:t>
            </w:r>
          </w:p>
        </w:tc>
      </w:tr>
      <w:tr w:rsidR="003A04DF" w14:paraId="7A64F02F" w14:textId="77777777" w:rsidTr="009E2465">
        <w:trPr>
          <w:cantSplit/>
          <w:trHeight w:val="343"/>
        </w:trPr>
        <w:tc>
          <w:tcPr>
            <w:tcW w:w="1373" w:type="dxa"/>
            <w:vMerge/>
            <w:shd w:val="clear" w:color="auto" w:fill="auto"/>
          </w:tcPr>
          <w:p w14:paraId="17E4F3FB" w14:textId="77777777"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14:paraId="457099FB" w14:textId="77777777"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</w:tcPr>
          <w:p w14:paraId="0BD01C10" w14:textId="77777777" w:rsidR="003A04DF" w:rsidRPr="007529F7" w:rsidRDefault="003A04DF" w:rsidP="003A04DF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noProof/>
                <w:sz w:val="16"/>
                <w:lang w:bidi="hi-IN"/>
              </w:rPr>
              <w:drawing>
                <wp:inline distT="0" distB="0" distL="0" distR="0" wp14:anchorId="38D6FCB3" wp14:editId="2AA93B7E">
                  <wp:extent cx="217667" cy="21766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 @ transpar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3" cy="214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49D1382D" w14:textId="663D469D" w:rsidR="003A04DF" w:rsidRPr="007529F7" w:rsidRDefault="00CE7209" w:rsidP="003A04DF">
            <w:pPr>
              <w:spacing w:after="100" w:afterAutospacing="1"/>
              <w:jc w:val="right"/>
              <w:rPr>
                <w:sz w:val="16"/>
              </w:rPr>
            </w:pPr>
            <w:r>
              <w:rPr>
                <w:rFonts w:cstheme="minorHAnsi"/>
                <w:sz w:val="18"/>
                <w:szCs w:val="18"/>
                <w:lang w:val="fr-FR"/>
              </w:rPr>
              <w:t>aktiwariqq@gmail.com</w:t>
            </w:r>
          </w:p>
        </w:tc>
      </w:tr>
      <w:tr w:rsidR="003A04DF" w14:paraId="446A31D9" w14:textId="77777777" w:rsidTr="009E2465">
        <w:trPr>
          <w:cantSplit/>
          <w:trHeight w:val="249"/>
        </w:trPr>
        <w:tc>
          <w:tcPr>
            <w:tcW w:w="1373" w:type="dxa"/>
            <w:vMerge/>
            <w:shd w:val="clear" w:color="auto" w:fill="auto"/>
          </w:tcPr>
          <w:p w14:paraId="0D5F331D" w14:textId="77777777"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14:paraId="183892B7" w14:textId="77777777"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4D612C47" w14:textId="176602BF" w:rsidR="003A04DF" w:rsidRPr="00934242" w:rsidRDefault="00D63C84" w:rsidP="009B74E8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727D3C24" wp14:editId="01236E0C">
                  <wp:extent cx="233045" cy="23304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</w:tcPr>
          <w:p w14:paraId="32E5805A" w14:textId="77777777" w:rsidR="003A04DF" w:rsidRDefault="00140204" w:rsidP="003A04DF">
            <w:pPr>
              <w:pStyle w:val="NoSpacing"/>
              <w:jc w:val="right"/>
              <w:rPr>
                <w:sz w:val="16"/>
              </w:rPr>
            </w:pPr>
            <w:r>
              <w:rPr>
                <w:sz w:val="16"/>
              </w:rPr>
              <w:t>RKGIT, Ghaziabad</w:t>
            </w:r>
          </w:p>
          <w:p w14:paraId="23EC89AB" w14:textId="0470DA4B" w:rsidR="00D63C84" w:rsidRPr="00FF2423" w:rsidRDefault="00D63C84" w:rsidP="00D63C84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                              </w:t>
            </w:r>
            <w:r w:rsidRPr="00D63C84">
              <w:rPr>
                <w:sz w:val="16"/>
              </w:rPr>
              <w:t>github.com/KTiwari05</w:t>
            </w:r>
          </w:p>
        </w:tc>
      </w:tr>
      <w:tr w:rsidR="003A04DF" w14:paraId="7D412A1E" w14:textId="77777777" w:rsidTr="009E2465">
        <w:trPr>
          <w:cantSplit/>
          <w:trHeight w:val="298"/>
        </w:trPr>
        <w:tc>
          <w:tcPr>
            <w:tcW w:w="1373" w:type="dxa"/>
            <w:vMerge/>
            <w:shd w:val="clear" w:color="auto" w:fill="auto"/>
          </w:tcPr>
          <w:p w14:paraId="39072BAC" w14:textId="77777777"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14:paraId="63233728" w14:textId="77777777"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</w:tcPr>
          <w:p w14:paraId="5907D2EB" w14:textId="77777777" w:rsidR="003A04DF" w:rsidRDefault="003A04DF" w:rsidP="003A04DF">
            <w:pPr>
              <w:spacing w:after="0"/>
              <w:jc w:val="center"/>
              <w:rPr>
                <w:b/>
                <w:noProof/>
                <w:sz w:val="16"/>
              </w:rPr>
            </w:pPr>
            <w:r>
              <w:rPr>
                <w:b/>
                <w:noProof/>
                <w:sz w:val="16"/>
                <w:lang w:bidi="hi-IN"/>
              </w:rPr>
              <w:drawing>
                <wp:inline distT="0" distB="0" distL="0" distR="0" wp14:anchorId="1A51BF09" wp14:editId="4D1A7FDB">
                  <wp:extent cx="246491" cy="246491"/>
                  <wp:effectExtent l="0" t="0" r="127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edin transparen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91" cy="2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</w:tcPr>
          <w:p w14:paraId="1C3375F6" w14:textId="438FABAA" w:rsidR="003A04DF" w:rsidRPr="003A04DF" w:rsidRDefault="00CE7209" w:rsidP="003A04DF">
            <w:pPr>
              <w:pStyle w:val="NoSpacing"/>
              <w:jc w:val="right"/>
              <w:rPr>
                <w:sz w:val="16"/>
              </w:rPr>
            </w:pPr>
            <w:r>
              <w:rPr>
                <w:sz w:val="16"/>
              </w:rPr>
              <w:t>linked.com/in/Kartikey-tiwari</w:t>
            </w:r>
          </w:p>
        </w:tc>
      </w:tr>
      <w:tr w:rsidR="002D076E" w14:paraId="20069642" w14:textId="77777777" w:rsidTr="009E2465">
        <w:trPr>
          <w:cantSplit/>
          <w:trHeight w:val="496"/>
        </w:trPr>
        <w:tc>
          <w:tcPr>
            <w:tcW w:w="2227" w:type="dxa"/>
            <w:gridSpan w:val="2"/>
            <w:shd w:val="clear" w:color="auto" w:fill="auto"/>
            <w:vAlign w:val="center"/>
          </w:tcPr>
          <w:p w14:paraId="47F9B33D" w14:textId="77777777" w:rsidR="005B4EC2" w:rsidRPr="00934242" w:rsidRDefault="005B4EC2" w:rsidP="003A04DF">
            <w:pPr>
              <w:spacing w:after="0" w:line="240" w:lineRule="auto"/>
              <w:rPr>
                <w:sz w:val="20"/>
              </w:rPr>
            </w:pPr>
            <w:r w:rsidRPr="000B4EB8">
              <w:rPr>
                <w:b/>
                <w:color w:val="002060"/>
                <w:sz w:val="32"/>
                <w:u w:color="FFC000"/>
              </w:rPr>
              <w:t>OBJECTIVE:</w:t>
            </w:r>
          </w:p>
        </w:tc>
        <w:tc>
          <w:tcPr>
            <w:tcW w:w="8293" w:type="dxa"/>
            <w:gridSpan w:val="7"/>
            <w:shd w:val="clear" w:color="auto" w:fill="auto"/>
            <w:vAlign w:val="center"/>
          </w:tcPr>
          <w:p w14:paraId="515E0C31" w14:textId="77777777" w:rsidR="005B4EC2" w:rsidRPr="00C52881" w:rsidRDefault="005B4EC2" w:rsidP="003A04DF">
            <w:pPr>
              <w:pStyle w:val="NoSpacing"/>
              <w:rPr>
                <w:i/>
                <w:sz w:val="20"/>
              </w:rPr>
            </w:pPr>
            <w:r w:rsidRPr="00C52881">
              <w:rPr>
                <w:i/>
                <w:sz w:val="18"/>
              </w:rPr>
              <w:t>Looking for Entry-Le</w:t>
            </w:r>
            <w:r w:rsidR="005815EC">
              <w:rPr>
                <w:i/>
                <w:sz w:val="18"/>
              </w:rPr>
              <w:t>vel Position in Software</w:t>
            </w:r>
            <w:r w:rsidRPr="00C52881">
              <w:rPr>
                <w:i/>
                <w:sz w:val="18"/>
              </w:rPr>
              <w:t xml:space="preserve"> Company to</w:t>
            </w:r>
            <w:r w:rsidR="00550943">
              <w:rPr>
                <w:i/>
                <w:sz w:val="18"/>
              </w:rPr>
              <w:t xml:space="preserve"> utilize my strong </w:t>
            </w:r>
            <w:r w:rsidR="005815EC">
              <w:rPr>
                <w:i/>
                <w:sz w:val="18"/>
              </w:rPr>
              <w:t xml:space="preserve">technical </w:t>
            </w:r>
            <w:r w:rsidR="005815EC" w:rsidRPr="00C52881">
              <w:rPr>
                <w:i/>
                <w:sz w:val="18"/>
              </w:rPr>
              <w:t>expertise</w:t>
            </w:r>
            <w:r w:rsidRPr="00C52881">
              <w:rPr>
                <w:i/>
                <w:sz w:val="18"/>
              </w:rPr>
              <w:t xml:space="preserve"> and academic training for betterme</w:t>
            </w:r>
            <w:r w:rsidR="002036C7" w:rsidRPr="00C52881">
              <w:rPr>
                <w:i/>
                <w:sz w:val="18"/>
              </w:rPr>
              <w:t>nt of my employer.</w:t>
            </w:r>
          </w:p>
        </w:tc>
      </w:tr>
      <w:tr w:rsidR="00865D0A" w14:paraId="3C896811" w14:textId="77777777" w:rsidTr="009E2465">
        <w:trPr>
          <w:cantSplit/>
          <w:trHeight w:val="75"/>
        </w:trPr>
        <w:tc>
          <w:tcPr>
            <w:tcW w:w="10520" w:type="dxa"/>
            <w:gridSpan w:val="9"/>
            <w:shd w:val="clear" w:color="auto" w:fill="auto"/>
          </w:tcPr>
          <w:p w14:paraId="37BF2F61" w14:textId="77777777" w:rsidR="00865D0A" w:rsidRPr="001541F7" w:rsidRDefault="00D21324" w:rsidP="003A04DF">
            <w:pPr>
              <w:spacing w:after="0" w:line="240" w:lineRule="auto"/>
              <w:rPr>
                <w:sz w:val="14"/>
              </w:rPr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A7C842" wp14:editId="1BBA3B55">
                      <wp:simplePos x="0" y="0"/>
                      <wp:positionH relativeFrom="column">
                        <wp:posOffset>-118745</wp:posOffset>
                      </wp:positionH>
                      <wp:positionV relativeFrom="paragraph">
                        <wp:posOffset>10795</wp:posOffset>
                      </wp:positionV>
                      <wp:extent cx="6627495" cy="19050"/>
                      <wp:effectExtent l="57150" t="38100" r="40005" b="7620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62749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7E780" id="Straight Connector 1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.85pt" to="51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" strokecolor="#4f81bd [3204]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</w:p>
        </w:tc>
      </w:tr>
      <w:tr w:rsidR="002D076E" w14:paraId="3375672A" w14:textId="77777777" w:rsidTr="0039412E">
        <w:trPr>
          <w:cantSplit/>
          <w:trHeight w:val="945"/>
        </w:trPr>
        <w:tc>
          <w:tcPr>
            <w:tcW w:w="2227" w:type="dxa"/>
            <w:gridSpan w:val="2"/>
            <w:shd w:val="clear" w:color="auto" w:fill="auto"/>
          </w:tcPr>
          <w:p w14:paraId="7E6A271E" w14:textId="77777777" w:rsidR="00BB7341" w:rsidRPr="00430B41" w:rsidRDefault="003C156F" w:rsidP="003A04DF">
            <w:pPr>
              <w:spacing w:after="0" w:line="240" w:lineRule="auto"/>
              <w:rPr>
                <w:b/>
                <w:color w:val="002060"/>
                <w:sz w:val="36"/>
              </w:rPr>
            </w:pPr>
            <w:r w:rsidRPr="00430B41">
              <w:rPr>
                <w:b/>
                <w:i/>
                <w:noProof/>
                <w:sz w:val="32"/>
                <w:lang w:bidi="hi-IN"/>
              </w:rPr>
              <w:drawing>
                <wp:anchor distT="0" distB="0" distL="114300" distR="114300" simplePos="0" relativeHeight="251698176" behindDoc="1" locked="0" layoutInCell="1" allowOverlap="1" wp14:anchorId="5282FDED" wp14:editId="065442F8">
                  <wp:simplePos x="0" y="0"/>
                  <wp:positionH relativeFrom="column">
                    <wp:posOffset>3977</wp:posOffset>
                  </wp:positionH>
                  <wp:positionV relativeFrom="paragraph">
                    <wp:posOffset>230170</wp:posOffset>
                  </wp:positionV>
                  <wp:extent cx="572494" cy="369103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er-clip-art_transparen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45" cy="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7341" w:rsidRPr="00430B41">
              <w:rPr>
                <w:b/>
                <w:color w:val="002060"/>
                <w:sz w:val="36"/>
              </w:rPr>
              <w:t>EDUCATION:</w:t>
            </w:r>
          </w:p>
          <w:p w14:paraId="496BAD06" w14:textId="77777777" w:rsidR="00BB7341" w:rsidRPr="00A770F8" w:rsidRDefault="00BB7341" w:rsidP="003A04DF">
            <w:pPr>
              <w:spacing w:after="0" w:line="240" w:lineRule="auto"/>
              <w:rPr>
                <w:b/>
                <w:i/>
                <w:sz w:val="28"/>
              </w:rPr>
            </w:pPr>
          </w:p>
        </w:tc>
        <w:tc>
          <w:tcPr>
            <w:tcW w:w="3003" w:type="dxa"/>
            <w:gridSpan w:val="2"/>
            <w:shd w:val="clear" w:color="auto" w:fill="auto"/>
          </w:tcPr>
          <w:p w14:paraId="42D99439" w14:textId="77777777" w:rsidR="00BB7341" w:rsidRPr="00BE37DD" w:rsidRDefault="00D21324" w:rsidP="003A04DF">
            <w:pPr>
              <w:spacing w:after="0" w:line="240" w:lineRule="auto"/>
              <w:rPr>
                <w:b/>
                <w:color w:val="002060"/>
              </w:rPr>
            </w:pPr>
            <w:r>
              <w:rPr>
                <w:noProof/>
                <w:sz w:val="2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999DDB6" wp14:editId="4EDB831B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13970</wp:posOffset>
                      </wp:positionV>
                      <wp:extent cx="962025" cy="45085"/>
                      <wp:effectExtent l="0" t="0" r="0" b="0"/>
                      <wp:wrapNone/>
                      <wp:docPr id="7" name="Rectangle 22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62025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26002A" id="Rectangle 22" o:spid="_x0000_s1026" style="position:absolute;margin-left:.85pt;margin-top:1.1pt;width:75.75pt;height:3.55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" fillcolor="#ffc000" stroked="f" strokeweight="2pt">
                      <v:path arrowok="t"/>
                    </v:rect>
                  </w:pict>
                </mc:Fallback>
              </mc:AlternateContent>
            </w:r>
            <w:r w:rsidR="00BB7341" w:rsidRPr="00BE37DD">
              <w:rPr>
                <w:b/>
                <w:color w:val="002060"/>
              </w:rPr>
              <w:t xml:space="preserve">B.TECH, </w:t>
            </w:r>
          </w:p>
          <w:p w14:paraId="30182EC4" w14:textId="77777777" w:rsidR="00BB7341" w:rsidRPr="00712699" w:rsidRDefault="00C27B5B" w:rsidP="003A04DF">
            <w:pPr>
              <w:spacing w:after="0" w:line="240" w:lineRule="auto"/>
              <w:rPr>
                <w:sz w:val="20"/>
                <w:szCs w:val="20"/>
              </w:rPr>
            </w:pPr>
            <w:r w:rsidRPr="0081341B">
              <w:rPr>
                <w:b/>
                <w:color w:val="002060"/>
                <w:szCs w:val="20"/>
              </w:rPr>
              <w:t>COMPUTER SCIENCE AND</w:t>
            </w:r>
            <w:r w:rsidR="00712699" w:rsidRPr="0081341B">
              <w:rPr>
                <w:b/>
                <w:color w:val="002060"/>
                <w:szCs w:val="20"/>
              </w:rPr>
              <w:t xml:space="preserve"> ENGINEERING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AC6E9CC" w14:textId="77777777" w:rsidR="00BB7341" w:rsidRPr="00A770F8" w:rsidRDefault="00BB7341" w:rsidP="003A04DF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bidi="hi-IN"/>
              </w:rPr>
              <w:drawing>
                <wp:inline distT="0" distB="0" distL="0" distR="0" wp14:anchorId="5641838A" wp14:editId="2A603215">
                  <wp:extent cx="445325" cy="4453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ophy-gold-ico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76" cy="45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8" w:type="dxa"/>
            <w:gridSpan w:val="4"/>
            <w:shd w:val="clear" w:color="auto" w:fill="auto"/>
            <w:vAlign w:val="center"/>
          </w:tcPr>
          <w:p w14:paraId="2C0413B9" w14:textId="77777777" w:rsidR="00BB7341" w:rsidRPr="00A770F8" w:rsidRDefault="00770827" w:rsidP="003A04DF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color w:val="002060"/>
                <w:sz w:val="36"/>
              </w:rPr>
              <w:t>CERTIFICATION</w:t>
            </w:r>
            <w:r w:rsidR="005C4C96">
              <w:rPr>
                <w:b/>
                <w:color w:val="002060"/>
                <w:sz w:val="36"/>
              </w:rPr>
              <w:t>S</w:t>
            </w:r>
          </w:p>
        </w:tc>
      </w:tr>
      <w:tr w:rsidR="00B6680A" w14:paraId="023CE5B2" w14:textId="77777777" w:rsidTr="0034077D">
        <w:tblPrEx>
          <w:tblCellMar>
            <w:left w:w="108" w:type="dxa"/>
            <w:right w:w="108" w:type="dxa"/>
          </w:tblCellMar>
        </w:tblPrEx>
        <w:trPr>
          <w:cantSplit/>
          <w:trHeight w:val="1350"/>
        </w:trPr>
        <w:tc>
          <w:tcPr>
            <w:tcW w:w="5230" w:type="dxa"/>
            <w:gridSpan w:val="4"/>
            <w:vMerge w:val="restart"/>
            <w:shd w:val="clear" w:color="auto" w:fill="auto"/>
          </w:tcPr>
          <w:p w14:paraId="3A03909F" w14:textId="096BD6A2" w:rsidR="00E07EAE" w:rsidRDefault="00CE7209" w:rsidP="003A04DF">
            <w:pPr>
              <w:spacing w:before="24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915C405" wp14:editId="230DAC04">
                  <wp:extent cx="3183890" cy="2156460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5CFFFD9" w14:textId="77777777" w:rsidR="00E07EAE" w:rsidRPr="006C4906" w:rsidRDefault="001D1D99" w:rsidP="003A04DF">
            <w:pPr>
              <w:jc w:val="center"/>
              <w:rPr>
                <w:lang w:eastAsia="en-IN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3E7F422B" wp14:editId="331A4E14">
                  <wp:extent cx="365760" cy="3657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9" cy="36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8" w:type="dxa"/>
            <w:gridSpan w:val="4"/>
            <w:shd w:val="clear" w:color="auto" w:fill="auto"/>
          </w:tcPr>
          <w:p w14:paraId="57730FFF" w14:textId="77777777" w:rsidR="0039412E" w:rsidRDefault="0039412E" w:rsidP="003A04DF">
            <w:pPr>
              <w:spacing w:line="240" w:lineRule="auto"/>
              <w:rPr>
                <w:sz w:val="18"/>
              </w:rPr>
            </w:pPr>
          </w:p>
          <w:p w14:paraId="4883C582" w14:textId="0326F482" w:rsidR="00E07EAE" w:rsidRPr="00550943" w:rsidRDefault="001D1D99" w:rsidP="003A04DF">
            <w:pPr>
              <w:spacing w:line="240" w:lineRule="auto"/>
              <w:rPr>
                <w:sz w:val="18"/>
              </w:rPr>
            </w:pPr>
            <w:r w:rsidRPr="00550943">
              <w:rPr>
                <w:sz w:val="18"/>
              </w:rPr>
              <w:t>Certification in the field</w:t>
            </w:r>
            <w:r w:rsidR="00CE7209">
              <w:rPr>
                <w:sz w:val="18"/>
              </w:rPr>
              <w:t xml:space="preserve"> of big data and foundation course.</w:t>
            </w:r>
            <w:r w:rsidRPr="00550943">
              <w:rPr>
                <w:sz w:val="18"/>
              </w:rPr>
              <w:t xml:space="preserve"> </w:t>
            </w:r>
          </w:p>
        </w:tc>
      </w:tr>
      <w:tr w:rsidR="00BE37DD" w14:paraId="089C0B2E" w14:textId="77777777" w:rsidTr="0034077D">
        <w:trPr>
          <w:cantSplit/>
          <w:trHeight w:val="1179"/>
        </w:trPr>
        <w:tc>
          <w:tcPr>
            <w:tcW w:w="5230" w:type="dxa"/>
            <w:gridSpan w:val="4"/>
            <w:vMerge/>
            <w:shd w:val="clear" w:color="auto" w:fill="auto"/>
          </w:tcPr>
          <w:p w14:paraId="1BF7868A" w14:textId="77777777" w:rsidR="00BE37DD" w:rsidRDefault="00BE37DD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7FC2B49" w14:textId="77777777" w:rsidR="0039412E" w:rsidRDefault="0039412E" w:rsidP="003A04DF">
            <w:pPr>
              <w:jc w:val="center"/>
              <w:rPr>
                <w:lang w:eastAsia="en-IN"/>
              </w:rPr>
            </w:pPr>
          </w:p>
          <w:p w14:paraId="01F10D97" w14:textId="5C0DC99B" w:rsidR="00BE37DD" w:rsidRPr="006C4906" w:rsidRDefault="001D1D99" w:rsidP="003A04DF">
            <w:pPr>
              <w:jc w:val="center"/>
              <w:rPr>
                <w:lang w:eastAsia="en-IN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1F7ECE3A" wp14:editId="5EBA3D77">
                  <wp:extent cx="365760" cy="3657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9" cy="36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8" w:type="dxa"/>
            <w:gridSpan w:val="4"/>
            <w:shd w:val="clear" w:color="auto" w:fill="auto"/>
          </w:tcPr>
          <w:p w14:paraId="02A7023F" w14:textId="77777777" w:rsidR="0039412E" w:rsidRDefault="0039412E" w:rsidP="003A04DF">
            <w:pPr>
              <w:spacing w:line="240" w:lineRule="auto"/>
              <w:rPr>
                <w:sz w:val="18"/>
              </w:rPr>
            </w:pPr>
          </w:p>
          <w:p w14:paraId="6496CF50" w14:textId="0F6A78BF" w:rsidR="00EB31A1" w:rsidRPr="00E07EAE" w:rsidRDefault="00EB31A1" w:rsidP="003A04DF">
            <w:pPr>
              <w:spacing w:line="240" w:lineRule="auto"/>
              <w:rPr>
                <w:sz w:val="18"/>
              </w:rPr>
            </w:pPr>
            <w:r w:rsidRPr="00EB31A1">
              <w:rPr>
                <w:sz w:val="18"/>
              </w:rPr>
              <w:t xml:space="preserve">Certificates of excellence in the </w:t>
            </w:r>
            <w:r w:rsidRPr="003E16B5">
              <w:rPr>
                <w:b/>
                <w:sz w:val="18"/>
              </w:rPr>
              <w:t>programming</w:t>
            </w:r>
            <w:r w:rsidRPr="00EB31A1">
              <w:rPr>
                <w:sz w:val="18"/>
              </w:rPr>
              <w:t xml:space="preserve"> field of </w:t>
            </w:r>
            <w:r w:rsidR="00CE7209">
              <w:rPr>
                <w:b/>
                <w:sz w:val="18"/>
              </w:rPr>
              <w:t>python and java.</w:t>
            </w:r>
          </w:p>
        </w:tc>
      </w:tr>
      <w:tr w:rsidR="00550943" w14:paraId="38C2A290" w14:textId="77777777" w:rsidTr="009E2465">
        <w:trPr>
          <w:cantSplit/>
          <w:trHeight w:val="271"/>
        </w:trPr>
        <w:tc>
          <w:tcPr>
            <w:tcW w:w="5230" w:type="dxa"/>
            <w:gridSpan w:val="4"/>
            <w:vMerge/>
            <w:shd w:val="clear" w:color="auto" w:fill="auto"/>
          </w:tcPr>
          <w:p w14:paraId="65659264" w14:textId="77777777" w:rsidR="00550943" w:rsidRDefault="00550943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vMerge w:val="restart"/>
            <w:shd w:val="clear" w:color="auto" w:fill="auto"/>
          </w:tcPr>
          <w:p w14:paraId="26279F22" w14:textId="77777777" w:rsidR="0039412E" w:rsidRDefault="0039412E" w:rsidP="00A02EAE">
            <w:pPr>
              <w:pStyle w:val="NoSpacing"/>
              <w:jc w:val="center"/>
              <w:rPr>
                <w:lang w:eastAsia="en-IN"/>
              </w:rPr>
            </w:pPr>
          </w:p>
          <w:p w14:paraId="774046AE" w14:textId="08A7BDC3" w:rsidR="00550943" w:rsidRDefault="00550943" w:rsidP="00A02EAE">
            <w:pPr>
              <w:pStyle w:val="NoSpacing"/>
              <w:jc w:val="center"/>
              <w:rPr>
                <w:lang w:eastAsia="en-IN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29D4F97D" wp14:editId="6A740288">
                  <wp:extent cx="365760" cy="3657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9" cy="36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ADEF3" w14:textId="77777777" w:rsidR="0039412E" w:rsidRDefault="0039412E" w:rsidP="00A02EAE">
            <w:pPr>
              <w:pStyle w:val="NoSpacing"/>
              <w:jc w:val="center"/>
              <w:rPr>
                <w:lang w:eastAsia="en-IN"/>
              </w:rPr>
            </w:pPr>
          </w:p>
          <w:p w14:paraId="04ADE664" w14:textId="77E48BFA" w:rsidR="0039412E" w:rsidRPr="006C4906" w:rsidRDefault="0039412E" w:rsidP="00A02EAE">
            <w:pPr>
              <w:pStyle w:val="NoSpacing"/>
              <w:jc w:val="center"/>
              <w:rPr>
                <w:lang w:eastAsia="en-IN"/>
              </w:rPr>
            </w:pPr>
          </w:p>
        </w:tc>
        <w:tc>
          <w:tcPr>
            <w:tcW w:w="4188" w:type="dxa"/>
            <w:gridSpan w:val="4"/>
            <w:vMerge w:val="restart"/>
            <w:shd w:val="clear" w:color="auto" w:fill="auto"/>
          </w:tcPr>
          <w:p w14:paraId="6E9CC625" w14:textId="77777777" w:rsidR="0039412E" w:rsidRDefault="0039412E" w:rsidP="00A02EAE">
            <w:pPr>
              <w:pStyle w:val="NoSpacing"/>
              <w:rPr>
                <w:sz w:val="18"/>
              </w:rPr>
            </w:pPr>
          </w:p>
          <w:p w14:paraId="1E6C3890" w14:textId="5910A528" w:rsidR="00550943" w:rsidRPr="008C5244" w:rsidRDefault="0021327C" w:rsidP="00A02EAE">
            <w:pPr>
              <w:pStyle w:val="NoSpacing"/>
              <w:rPr>
                <w:sz w:val="18"/>
              </w:rPr>
            </w:pPr>
            <w:r w:rsidRPr="0021327C">
              <w:rPr>
                <w:sz w:val="18"/>
              </w:rPr>
              <w:t xml:space="preserve">Part of </w:t>
            </w:r>
            <w:r w:rsidRPr="0021327C">
              <w:rPr>
                <w:b/>
                <w:sz w:val="18"/>
              </w:rPr>
              <w:t>cultural committee</w:t>
            </w:r>
            <w:r w:rsidRPr="0021327C">
              <w:rPr>
                <w:sz w:val="18"/>
              </w:rPr>
              <w:t xml:space="preserve"> in the final year of school. Won several certificates and laurels in dance competitions. Mentor for the school junior dance team</w:t>
            </w:r>
            <w:r>
              <w:rPr>
                <w:sz w:val="18"/>
              </w:rPr>
              <w:t>.</w:t>
            </w:r>
          </w:p>
        </w:tc>
      </w:tr>
      <w:tr w:rsidR="00550943" w14:paraId="297A9D22" w14:textId="77777777" w:rsidTr="0034077D">
        <w:trPr>
          <w:cantSplit/>
          <w:trHeight w:val="464"/>
        </w:trPr>
        <w:tc>
          <w:tcPr>
            <w:tcW w:w="5230" w:type="dxa"/>
            <w:gridSpan w:val="4"/>
            <w:vMerge w:val="restart"/>
            <w:shd w:val="clear" w:color="auto" w:fill="auto"/>
          </w:tcPr>
          <w:p w14:paraId="1DE33546" w14:textId="77777777" w:rsidR="00EB31A1" w:rsidRPr="00B05947" w:rsidRDefault="009E2465" w:rsidP="00EB31A1">
            <w:pPr>
              <w:pStyle w:val="SectionHeading"/>
              <w:spacing w:before="0"/>
              <w:rPr>
                <w:rFonts w:asciiTheme="minorHAnsi" w:hAnsiTheme="minorHAnsi"/>
                <w:bCs/>
                <w:caps w:val="0"/>
                <w:sz w:val="20"/>
                <w:szCs w:val="22"/>
              </w:rPr>
            </w:pPr>
            <w:r>
              <w:rPr>
                <w:rFonts w:asciiTheme="minorHAnsi" w:hAnsiTheme="minorHAnsi"/>
                <w:bCs/>
                <w:caps w:val="0"/>
                <w:sz w:val="20"/>
                <w:szCs w:val="22"/>
              </w:rPr>
              <w:t xml:space="preserve">AWARDS &amp; </w:t>
            </w:r>
            <w:r w:rsidR="00EB31A1" w:rsidRPr="00B05947">
              <w:rPr>
                <w:rFonts w:asciiTheme="minorHAnsi" w:hAnsiTheme="minorHAnsi"/>
                <w:bCs/>
                <w:caps w:val="0"/>
                <w:sz w:val="20"/>
                <w:szCs w:val="22"/>
              </w:rPr>
              <w:t>ACHIEVEMENTS</w:t>
            </w:r>
          </w:p>
          <w:p w14:paraId="6AD48000" w14:textId="0AB39F4D" w:rsidR="00D63C84" w:rsidRPr="00D63C84" w:rsidRDefault="00D63C84" w:rsidP="00D63C84">
            <w:pPr>
              <w:pStyle w:val="ListParagraph"/>
              <w:numPr>
                <w:ilvl w:val="0"/>
                <w:numId w:val="25"/>
              </w:numPr>
              <w:spacing w:line="288" w:lineRule="auto"/>
              <w:rPr>
                <w:rFonts w:cs="Times New Roman"/>
                <w:i/>
                <w:color w:val="000000" w:themeColor="text1"/>
                <w:sz w:val="18"/>
              </w:rPr>
            </w:pPr>
            <w:r>
              <w:rPr>
                <w:rFonts w:cs="Times New Roman"/>
                <w:color w:val="000000" w:themeColor="text1"/>
                <w:sz w:val="18"/>
              </w:rPr>
              <w:t>Content creator and tutor at Mind Harmonics.</w:t>
            </w:r>
          </w:p>
          <w:p w14:paraId="062233AD" w14:textId="77777777" w:rsidR="0039412E" w:rsidRPr="0039412E" w:rsidRDefault="0039412E" w:rsidP="0039412E">
            <w:pPr>
              <w:pStyle w:val="ListParagraph"/>
              <w:numPr>
                <w:ilvl w:val="0"/>
                <w:numId w:val="25"/>
              </w:numPr>
              <w:spacing w:line="288" w:lineRule="auto"/>
              <w:rPr>
                <w:rFonts w:cs="Times New Roman"/>
                <w:i/>
                <w:color w:val="000000" w:themeColor="text1"/>
                <w:sz w:val="18"/>
              </w:rPr>
            </w:pPr>
            <w:r>
              <w:rPr>
                <w:rFonts w:cs="Times New Roman"/>
                <w:bCs/>
                <w:sz w:val="18"/>
              </w:rPr>
              <w:t xml:space="preserve">Won Silver medal at State Sports tournament organized by </w:t>
            </w:r>
            <w:proofErr w:type="gramStart"/>
            <w:r>
              <w:rPr>
                <w:rFonts w:cs="Times New Roman"/>
                <w:bCs/>
                <w:sz w:val="18"/>
              </w:rPr>
              <w:t>University</w:t>
            </w:r>
            <w:proofErr w:type="gramEnd"/>
            <w:r>
              <w:rPr>
                <w:rFonts w:cs="Times New Roman"/>
                <w:bCs/>
                <w:sz w:val="18"/>
              </w:rPr>
              <w:t>.</w:t>
            </w:r>
          </w:p>
          <w:p w14:paraId="09022945" w14:textId="1187144B" w:rsidR="00550943" w:rsidRPr="0039412E" w:rsidRDefault="00D21324" w:rsidP="0039412E">
            <w:pPr>
              <w:spacing w:line="288" w:lineRule="auto"/>
              <w:rPr>
                <w:rFonts w:cs="Times New Roman"/>
                <w:i/>
                <w:color w:val="000000" w:themeColor="text1"/>
                <w:sz w:val="18"/>
              </w:rPr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F91F83D" wp14:editId="1DED3E63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462915</wp:posOffset>
                      </wp:positionV>
                      <wp:extent cx="6524625" cy="19050"/>
                      <wp:effectExtent l="57150" t="38100" r="47625" b="76200"/>
                      <wp:wrapNone/>
                      <wp:docPr id="5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524625" cy="1905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E5BC67" id="Straight Connector 2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36.45pt" to="515.4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" strokecolor="#4f81bd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1102" w:type="dxa"/>
            <w:vMerge/>
            <w:shd w:val="clear" w:color="auto" w:fill="auto"/>
            <w:vAlign w:val="center"/>
          </w:tcPr>
          <w:p w14:paraId="32F5E68D" w14:textId="77777777" w:rsidR="00550943" w:rsidRDefault="00550943" w:rsidP="003A04DF">
            <w:pPr>
              <w:jc w:val="center"/>
              <w:rPr>
                <w:noProof/>
              </w:rPr>
            </w:pPr>
          </w:p>
        </w:tc>
        <w:tc>
          <w:tcPr>
            <w:tcW w:w="4188" w:type="dxa"/>
            <w:gridSpan w:val="4"/>
            <w:vMerge/>
            <w:shd w:val="clear" w:color="auto" w:fill="auto"/>
          </w:tcPr>
          <w:p w14:paraId="1E9A88B0" w14:textId="77777777" w:rsidR="00550943" w:rsidRPr="001D1D99" w:rsidRDefault="00550943" w:rsidP="003A04DF">
            <w:pPr>
              <w:spacing w:line="240" w:lineRule="auto"/>
              <w:rPr>
                <w:sz w:val="18"/>
              </w:rPr>
            </w:pPr>
          </w:p>
        </w:tc>
      </w:tr>
      <w:tr w:rsidR="00A56445" w14:paraId="7DF54A48" w14:textId="77777777" w:rsidTr="0034077D">
        <w:trPr>
          <w:cantSplit/>
          <w:trHeight w:val="648"/>
        </w:trPr>
        <w:tc>
          <w:tcPr>
            <w:tcW w:w="5230" w:type="dxa"/>
            <w:gridSpan w:val="4"/>
            <w:vMerge/>
            <w:shd w:val="clear" w:color="auto" w:fill="auto"/>
          </w:tcPr>
          <w:p w14:paraId="5FEAE8FB" w14:textId="77777777" w:rsidR="00A56445" w:rsidRDefault="00A56445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1F8D7E6" w14:textId="77777777" w:rsidR="00A56445" w:rsidRPr="006C4906" w:rsidRDefault="00A56445" w:rsidP="003A04DF">
            <w:pPr>
              <w:jc w:val="center"/>
              <w:rPr>
                <w:lang w:eastAsia="en-IN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317F2A1E" wp14:editId="767F85AE">
                  <wp:extent cx="321034" cy="245673"/>
                  <wp:effectExtent l="0" t="0" r="317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73" cy="25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8" w:type="dxa"/>
            <w:gridSpan w:val="4"/>
            <w:shd w:val="clear" w:color="auto" w:fill="auto"/>
          </w:tcPr>
          <w:p w14:paraId="527F6FEA" w14:textId="1B80B717" w:rsidR="00A56445" w:rsidRPr="00E07EAE" w:rsidRDefault="0021327C" w:rsidP="00243190">
            <w:pPr>
              <w:spacing w:line="240" w:lineRule="auto"/>
              <w:rPr>
                <w:sz w:val="18"/>
              </w:rPr>
            </w:pPr>
            <w:r w:rsidRPr="0021327C">
              <w:rPr>
                <w:sz w:val="18"/>
              </w:rPr>
              <w:t>Won</w:t>
            </w:r>
            <w:r w:rsidR="0039412E">
              <w:rPr>
                <w:sz w:val="18"/>
              </w:rPr>
              <w:t xml:space="preserve"> </w:t>
            </w:r>
            <w:r w:rsidRPr="0021327C">
              <w:rPr>
                <w:sz w:val="18"/>
              </w:rPr>
              <w:t xml:space="preserve">many trophies for the </w:t>
            </w:r>
            <w:r w:rsidR="00CE7209">
              <w:rPr>
                <w:sz w:val="18"/>
              </w:rPr>
              <w:t>RKGIT Volleyball Team</w:t>
            </w:r>
            <w:r w:rsidRPr="0021327C">
              <w:rPr>
                <w:sz w:val="18"/>
              </w:rPr>
              <w:t xml:space="preserve">. Played the </w:t>
            </w:r>
            <w:r w:rsidR="00CE7209">
              <w:rPr>
                <w:b/>
                <w:sz w:val="18"/>
              </w:rPr>
              <w:t>State level sports</w:t>
            </w:r>
            <w:r w:rsidRPr="0021327C">
              <w:rPr>
                <w:b/>
                <w:sz w:val="18"/>
              </w:rPr>
              <w:t xml:space="preserve"> tournament</w:t>
            </w:r>
            <w:r w:rsidRPr="0021327C">
              <w:rPr>
                <w:sz w:val="18"/>
              </w:rPr>
              <w:t xml:space="preserve"> in </w:t>
            </w:r>
            <w:r w:rsidR="00CE7209">
              <w:rPr>
                <w:sz w:val="18"/>
              </w:rPr>
              <w:t xml:space="preserve">Lucknow organized by </w:t>
            </w:r>
            <w:proofErr w:type="gramStart"/>
            <w:r w:rsidR="00CE7209">
              <w:rPr>
                <w:sz w:val="18"/>
              </w:rPr>
              <w:t>University .</w:t>
            </w:r>
            <w:proofErr w:type="gramEnd"/>
          </w:p>
        </w:tc>
      </w:tr>
      <w:tr w:rsidR="00A56445" w14:paraId="6D59C31C" w14:textId="77777777" w:rsidTr="009E2465">
        <w:trPr>
          <w:cantSplit/>
          <w:trHeight w:val="640"/>
        </w:trPr>
        <w:tc>
          <w:tcPr>
            <w:tcW w:w="5230" w:type="dxa"/>
            <w:gridSpan w:val="4"/>
            <w:vMerge/>
            <w:shd w:val="clear" w:color="auto" w:fill="auto"/>
          </w:tcPr>
          <w:p w14:paraId="462FAA09" w14:textId="77777777" w:rsidR="00A56445" w:rsidRDefault="00A56445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</w:tcPr>
          <w:p w14:paraId="2D9AFB1B" w14:textId="77777777" w:rsidR="00A56445" w:rsidRPr="006C4906" w:rsidRDefault="001D1D99" w:rsidP="003A04DF">
            <w:pPr>
              <w:spacing w:line="240" w:lineRule="auto"/>
              <w:jc w:val="center"/>
              <w:rPr>
                <w:rFonts w:ascii="Georgia" w:eastAsia="Times New Roman" w:hAnsi="Georgia" w:cs="Times New Roman"/>
                <w:color w:val="222222"/>
                <w:sz w:val="16"/>
                <w:szCs w:val="20"/>
                <w:lang w:eastAsia="en-IN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15385AAD" wp14:editId="2DFB5912">
                  <wp:extent cx="321034" cy="245673"/>
                  <wp:effectExtent l="0" t="0" r="3175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73" cy="25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8" w:type="dxa"/>
            <w:gridSpan w:val="4"/>
            <w:shd w:val="clear" w:color="auto" w:fill="auto"/>
          </w:tcPr>
          <w:p w14:paraId="2D9FFA80" w14:textId="3B331ED6" w:rsidR="00A56445" w:rsidRPr="00E07EAE" w:rsidRDefault="0043358D" w:rsidP="00243190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Played</w:t>
            </w:r>
            <w:r w:rsidR="0021327C" w:rsidRPr="0021327C">
              <w:rPr>
                <w:sz w:val="18"/>
              </w:rPr>
              <w:t xml:space="preserve"> for the </w:t>
            </w:r>
            <w:r w:rsidR="00CE7209">
              <w:rPr>
                <w:sz w:val="18"/>
              </w:rPr>
              <w:t>District Team</w:t>
            </w:r>
            <w:r w:rsidR="0021327C" w:rsidRPr="0021327C">
              <w:rPr>
                <w:sz w:val="18"/>
              </w:rPr>
              <w:t>, won the</w:t>
            </w:r>
            <w:r w:rsidR="00CE7209">
              <w:rPr>
                <w:sz w:val="18"/>
              </w:rPr>
              <w:t xml:space="preserve"> District </w:t>
            </w:r>
            <w:proofErr w:type="gramStart"/>
            <w:r w:rsidR="00CE7209">
              <w:rPr>
                <w:sz w:val="18"/>
              </w:rPr>
              <w:t xml:space="preserve">Volleyball </w:t>
            </w:r>
            <w:r w:rsidR="00243190">
              <w:rPr>
                <w:b/>
                <w:sz w:val="18"/>
              </w:rPr>
              <w:t>.</w:t>
            </w:r>
            <w:proofErr w:type="gramEnd"/>
          </w:p>
        </w:tc>
      </w:tr>
      <w:tr w:rsidR="00A56445" w14:paraId="2523C457" w14:textId="77777777" w:rsidTr="0034077D">
        <w:trPr>
          <w:cantSplit/>
          <w:trHeight w:val="87"/>
        </w:trPr>
        <w:tc>
          <w:tcPr>
            <w:tcW w:w="5230" w:type="dxa"/>
            <w:gridSpan w:val="4"/>
            <w:shd w:val="clear" w:color="auto" w:fill="auto"/>
          </w:tcPr>
          <w:p w14:paraId="279EF55F" w14:textId="77777777" w:rsidR="00A56445" w:rsidRPr="00EA5437" w:rsidRDefault="00A56445" w:rsidP="003A04DF">
            <w:pPr>
              <w:spacing w:after="0" w:line="240" w:lineRule="auto"/>
              <w:jc w:val="center"/>
              <w:rPr>
                <w:noProof/>
                <w:sz w:val="2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837FC14" w14:textId="77777777" w:rsidR="00A56445" w:rsidRPr="00EA5437" w:rsidRDefault="00A56445" w:rsidP="003A04DF">
            <w:pPr>
              <w:spacing w:line="240" w:lineRule="auto"/>
              <w:jc w:val="center"/>
              <w:rPr>
                <w:noProof/>
                <w:sz w:val="2"/>
              </w:rPr>
            </w:pPr>
          </w:p>
        </w:tc>
        <w:tc>
          <w:tcPr>
            <w:tcW w:w="4188" w:type="dxa"/>
            <w:gridSpan w:val="4"/>
            <w:shd w:val="clear" w:color="auto" w:fill="auto"/>
            <w:vAlign w:val="bottom"/>
          </w:tcPr>
          <w:p w14:paraId="36CE5871" w14:textId="77777777" w:rsidR="00A56445" w:rsidRPr="00EA5437" w:rsidRDefault="00A56445" w:rsidP="003A04DF">
            <w:pPr>
              <w:spacing w:line="240" w:lineRule="auto"/>
              <w:rPr>
                <w:sz w:val="2"/>
              </w:rPr>
            </w:pPr>
          </w:p>
        </w:tc>
      </w:tr>
      <w:tr w:rsidR="000B2E04" w14:paraId="0274FDC8" w14:textId="77777777" w:rsidTr="009E2465">
        <w:trPr>
          <w:cantSplit/>
          <w:trHeight w:val="458"/>
        </w:trPr>
        <w:tc>
          <w:tcPr>
            <w:tcW w:w="3940" w:type="dxa"/>
            <w:gridSpan w:val="3"/>
            <w:shd w:val="clear" w:color="auto" w:fill="auto"/>
          </w:tcPr>
          <w:p w14:paraId="682FF68D" w14:textId="77777777" w:rsidR="00381D7A" w:rsidRPr="00381D7A" w:rsidRDefault="00D21324" w:rsidP="00381D7A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  <w:u w:val="double" w:color="FFC000"/>
              </w:rPr>
            </w:pPr>
            <w:r w:rsidRPr="00381D7A">
              <w:rPr>
                <w:rFonts w:ascii="Bookman Old Style" w:hAnsi="Bookman Old Style"/>
                <w:b/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298" distR="114298" simplePos="0" relativeHeight="251724800" behindDoc="0" locked="0" layoutInCell="1" allowOverlap="1" wp14:anchorId="1E94C030" wp14:editId="4B9DB133">
                      <wp:simplePos x="0" y="0"/>
                      <wp:positionH relativeFrom="column">
                        <wp:posOffset>2381249</wp:posOffset>
                      </wp:positionH>
                      <wp:positionV relativeFrom="paragraph">
                        <wp:posOffset>427990</wp:posOffset>
                      </wp:positionV>
                      <wp:extent cx="0" cy="3200400"/>
                      <wp:effectExtent l="1905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50E16" id="Straight Connector 4" o:spid="_x0000_s1026" style="position:absolute;z-index:2517248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187.5pt,33.7pt" to="187.5pt,2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" strokecolor="#0070c0" strokeweight="3pt">
                      <o:lock v:ext="edit" shapetype="f"/>
                    </v:line>
                  </w:pict>
                </mc:Fallback>
              </mc:AlternateContent>
            </w:r>
            <w:r w:rsidR="004D15B5" w:rsidRPr="00381D7A">
              <w:rPr>
                <w:b/>
                <w:color w:val="002060"/>
                <w:sz w:val="28"/>
                <w:szCs w:val="28"/>
                <w:u w:val="double" w:color="FFC000"/>
              </w:rPr>
              <w:t>INTERNSHIP|</w:t>
            </w:r>
            <w:r w:rsidR="000B2E04" w:rsidRPr="00381D7A">
              <w:rPr>
                <w:b/>
                <w:color w:val="002060"/>
                <w:sz w:val="28"/>
                <w:szCs w:val="28"/>
                <w:u w:val="double" w:color="FFC000"/>
              </w:rPr>
              <w:t>PROJECTS</w:t>
            </w:r>
          </w:p>
        </w:tc>
        <w:tc>
          <w:tcPr>
            <w:tcW w:w="3437" w:type="dxa"/>
            <w:gridSpan w:val="4"/>
            <w:shd w:val="clear" w:color="auto" w:fill="auto"/>
          </w:tcPr>
          <w:p w14:paraId="13125ADD" w14:textId="77777777" w:rsidR="000B2E04" w:rsidRPr="00597322" w:rsidRDefault="008C068A" w:rsidP="003A04DF">
            <w:pPr>
              <w:spacing w:after="0" w:line="240" w:lineRule="auto"/>
              <w:jc w:val="center"/>
              <w:rPr>
                <w:b/>
                <w:color w:val="002060"/>
                <w:sz w:val="28"/>
                <w:u w:val="double" w:color="FFC000"/>
              </w:rPr>
            </w:pPr>
            <w:r>
              <w:rPr>
                <w:b/>
                <w:color w:val="002060"/>
                <w:sz w:val="28"/>
                <w:u w:val="double" w:color="FFC000"/>
              </w:rPr>
              <w:t>MORE OF</w:t>
            </w:r>
            <w:r w:rsidR="00597322" w:rsidRPr="00597322">
              <w:rPr>
                <w:b/>
                <w:color w:val="002060"/>
                <w:sz w:val="28"/>
                <w:u w:val="double" w:color="FFC000"/>
              </w:rPr>
              <w:t xml:space="preserve"> ME</w:t>
            </w:r>
          </w:p>
          <w:p w14:paraId="42348961" w14:textId="77777777" w:rsidR="000B2E04" w:rsidRPr="00532196" w:rsidRDefault="00D21324" w:rsidP="003A04DF">
            <w:pPr>
              <w:tabs>
                <w:tab w:val="left" w:pos="360"/>
                <w:tab w:val="center" w:pos="1519"/>
              </w:tabs>
              <w:spacing w:after="0" w:line="240" w:lineRule="auto"/>
              <w:jc w:val="center"/>
              <w:rPr>
                <w:b/>
                <w:sz w:val="28"/>
                <w:u w:val="double" w:color="FFC000"/>
              </w:rPr>
            </w:pPr>
            <w:r>
              <w:rPr>
                <w:rFonts w:ascii="Bookman Old Style" w:hAnsi="Bookman Old Style"/>
                <w:b/>
                <w:noProof/>
                <w:sz w:val="16"/>
                <w:lang w:bidi="hi-IN"/>
              </w:rPr>
              <mc:AlternateContent>
                <mc:Choice Requires="wps">
                  <w:drawing>
                    <wp:anchor distT="0" distB="0" distL="114298" distR="114298" simplePos="0" relativeHeight="251725824" behindDoc="0" locked="0" layoutInCell="1" allowOverlap="1" wp14:anchorId="7BA3E178" wp14:editId="590DA0AB">
                      <wp:simplePos x="0" y="0"/>
                      <wp:positionH relativeFrom="column">
                        <wp:posOffset>2058034</wp:posOffset>
                      </wp:positionH>
                      <wp:positionV relativeFrom="paragraph">
                        <wp:posOffset>209550</wp:posOffset>
                      </wp:positionV>
                      <wp:extent cx="0" cy="3200400"/>
                      <wp:effectExtent l="19050" t="0" r="0" b="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70C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26A5D1" id="Straight Connector 8" o:spid="_x0000_s1026" style="position:absolute;z-index:2517258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162.05pt,16.5pt" to="162.0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" strokecolor="#0070c0" strokeweight="3pt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3143" w:type="dxa"/>
            <w:gridSpan w:val="2"/>
            <w:shd w:val="clear" w:color="auto" w:fill="auto"/>
          </w:tcPr>
          <w:p w14:paraId="748737CF" w14:textId="77777777" w:rsidR="000B2E04" w:rsidRPr="00532196" w:rsidRDefault="000B2E04" w:rsidP="003A04DF">
            <w:pPr>
              <w:spacing w:after="0" w:line="240" w:lineRule="auto"/>
              <w:jc w:val="center"/>
              <w:rPr>
                <w:b/>
                <w:sz w:val="28"/>
                <w:u w:val="double" w:color="FFC000"/>
              </w:rPr>
            </w:pPr>
            <w:r w:rsidRPr="000B4EB8">
              <w:rPr>
                <w:b/>
                <w:color w:val="002060"/>
                <w:sz w:val="28"/>
                <w:u w:val="double" w:color="FFC000"/>
              </w:rPr>
              <w:t>TECHNICAL SKILLS</w:t>
            </w:r>
          </w:p>
        </w:tc>
      </w:tr>
      <w:tr w:rsidR="003D3429" w14:paraId="207B648F" w14:textId="77777777" w:rsidTr="009E2465">
        <w:trPr>
          <w:cantSplit/>
          <w:trHeight w:val="1146"/>
        </w:trPr>
        <w:tc>
          <w:tcPr>
            <w:tcW w:w="3940" w:type="dxa"/>
            <w:gridSpan w:val="3"/>
            <w:vMerge w:val="restart"/>
            <w:shd w:val="clear" w:color="auto" w:fill="auto"/>
          </w:tcPr>
          <w:p w14:paraId="5D38A59D" w14:textId="5C319180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  <w:r w:rsidRPr="001A3475">
              <w:rPr>
                <w:b/>
                <w:sz w:val="18"/>
              </w:rPr>
              <w:t>Project Internship</w:t>
            </w:r>
            <w:r>
              <w:rPr>
                <w:b/>
                <w:sz w:val="18"/>
              </w:rPr>
              <w:t>:</w:t>
            </w:r>
            <w:r w:rsidR="00140204">
              <w:rPr>
                <w:b/>
                <w:sz w:val="18"/>
              </w:rPr>
              <w:t xml:space="preserve"> </w:t>
            </w:r>
            <w:r w:rsidRPr="001D1D99">
              <w:rPr>
                <w:sz w:val="18"/>
              </w:rPr>
              <w:t>Worked as a</w:t>
            </w:r>
            <w:r w:rsidRPr="00525FA4">
              <w:rPr>
                <w:b/>
                <w:sz w:val="18"/>
              </w:rPr>
              <w:t xml:space="preserve"> trainee</w:t>
            </w:r>
            <w:r w:rsidRPr="001D1D99">
              <w:rPr>
                <w:sz w:val="18"/>
              </w:rPr>
              <w:t xml:space="preserve"> in the </w:t>
            </w:r>
            <w:r w:rsidR="00E12951">
              <w:rPr>
                <w:sz w:val="18"/>
              </w:rPr>
              <w:t>solutions finding</w:t>
            </w:r>
            <w:r w:rsidRPr="001D1D99">
              <w:rPr>
                <w:sz w:val="18"/>
              </w:rPr>
              <w:t xml:space="preserve"> department of </w:t>
            </w:r>
            <w:r w:rsidR="00E12951">
              <w:rPr>
                <w:sz w:val="18"/>
              </w:rPr>
              <w:t>Mind Harmonics</w:t>
            </w:r>
            <w:r>
              <w:rPr>
                <w:sz w:val="18"/>
              </w:rPr>
              <w:t xml:space="preserve"> Technologies Limited</w:t>
            </w:r>
            <w:r w:rsidRPr="001D1D99">
              <w:rPr>
                <w:sz w:val="18"/>
              </w:rPr>
              <w:t xml:space="preserve">, </w:t>
            </w:r>
            <w:r w:rsidR="00E12951">
              <w:rPr>
                <w:sz w:val="18"/>
              </w:rPr>
              <w:t>Rampura Phul, Punjab</w:t>
            </w:r>
            <w:r w:rsidRPr="001D1D99">
              <w:rPr>
                <w:sz w:val="18"/>
              </w:rPr>
              <w:t xml:space="preserve"> for </w:t>
            </w:r>
            <w:r w:rsidR="00E12951">
              <w:rPr>
                <w:sz w:val="18"/>
              </w:rPr>
              <w:t>3</w:t>
            </w:r>
            <w:r w:rsidRPr="001D1D99">
              <w:rPr>
                <w:sz w:val="18"/>
              </w:rPr>
              <w:t xml:space="preserve"> months and contributed </w:t>
            </w:r>
            <w:proofErr w:type="gramStart"/>
            <w:r w:rsidRPr="001D1D99">
              <w:rPr>
                <w:sz w:val="18"/>
              </w:rPr>
              <w:t>in</w:t>
            </w:r>
            <w:proofErr w:type="gramEnd"/>
            <w:r w:rsidRPr="001D1D99">
              <w:rPr>
                <w:sz w:val="18"/>
              </w:rPr>
              <w:t xml:space="preserve"> the </w:t>
            </w:r>
            <w:r w:rsidR="00E12951">
              <w:rPr>
                <w:sz w:val="18"/>
              </w:rPr>
              <w:t>Problem solving Department</w:t>
            </w:r>
            <w:r w:rsidRPr="001D1D99">
              <w:rPr>
                <w:sz w:val="18"/>
              </w:rPr>
              <w:t xml:space="preserve"> of </w:t>
            </w:r>
            <w:r w:rsidR="00E12951">
              <w:rPr>
                <w:sz w:val="18"/>
              </w:rPr>
              <w:t>the coding.</w:t>
            </w:r>
          </w:p>
          <w:p w14:paraId="61366E93" w14:textId="77777777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</w:p>
          <w:p w14:paraId="003CD586" w14:textId="56A53762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  <w:r w:rsidRPr="001D1D99">
              <w:rPr>
                <w:sz w:val="18"/>
              </w:rPr>
              <w:t>Role: Worked upon</w:t>
            </w:r>
            <w:r w:rsidR="00E12951">
              <w:rPr>
                <w:sz w:val="18"/>
              </w:rPr>
              <w:t xml:space="preserve"> Problem solving department</w:t>
            </w:r>
            <w:r w:rsidRPr="001D1D99">
              <w:rPr>
                <w:sz w:val="18"/>
              </w:rPr>
              <w:t xml:space="preserve"> and figured out various Flow Charts, Activity, </w:t>
            </w:r>
            <w:proofErr w:type="gramStart"/>
            <w:r w:rsidRPr="001D1D99">
              <w:rPr>
                <w:sz w:val="18"/>
              </w:rPr>
              <w:t>Sequence</w:t>
            </w:r>
            <w:proofErr w:type="gramEnd"/>
            <w:r w:rsidRPr="001D1D99">
              <w:rPr>
                <w:sz w:val="18"/>
              </w:rPr>
              <w:t xml:space="preserve"> and </w:t>
            </w:r>
            <w:r>
              <w:rPr>
                <w:sz w:val="18"/>
              </w:rPr>
              <w:t>coded</w:t>
            </w:r>
            <w:r w:rsidR="00E12951">
              <w:rPr>
                <w:sz w:val="18"/>
              </w:rPr>
              <w:t xml:space="preserve"> Question</w:t>
            </w:r>
            <w:r>
              <w:rPr>
                <w:sz w:val="18"/>
              </w:rPr>
              <w:t xml:space="preserve"> for development in team.</w:t>
            </w:r>
          </w:p>
          <w:p w14:paraId="38D81A2C" w14:textId="77777777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</w:p>
          <w:p w14:paraId="5570CF12" w14:textId="43B06495" w:rsidR="003D3429" w:rsidRPr="001A3475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b/>
                <w:sz w:val="18"/>
              </w:rPr>
            </w:pPr>
            <w:r w:rsidRPr="00243190">
              <w:rPr>
                <w:sz w:val="18"/>
              </w:rPr>
              <w:t>Tools used:</w:t>
            </w:r>
            <w:r w:rsidRPr="001D1D99">
              <w:rPr>
                <w:sz w:val="18"/>
              </w:rPr>
              <w:t xml:space="preserve"> Microsoft </w:t>
            </w:r>
            <w:r w:rsidRPr="00ED330B">
              <w:rPr>
                <w:b/>
                <w:sz w:val="18"/>
              </w:rPr>
              <w:t>Visual Studio</w:t>
            </w:r>
            <w:r w:rsidRPr="001D1D99">
              <w:rPr>
                <w:sz w:val="18"/>
              </w:rPr>
              <w:t xml:space="preserve">, </w:t>
            </w:r>
            <w:r w:rsidR="00E12951">
              <w:rPr>
                <w:sz w:val="18"/>
              </w:rPr>
              <w:t>Microsoft Excel</w:t>
            </w:r>
            <w:r w:rsidRPr="001D1D99">
              <w:rPr>
                <w:sz w:val="18"/>
              </w:rPr>
              <w:t>.</w:t>
            </w:r>
          </w:p>
          <w:p w14:paraId="63C4B988" w14:textId="77777777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  <w:p w14:paraId="0D0E8800" w14:textId="40DEE2C4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sz w:val="18"/>
              </w:rPr>
            </w:pPr>
            <w:r w:rsidRPr="00F81E0E">
              <w:rPr>
                <w:b/>
                <w:sz w:val="18"/>
              </w:rPr>
              <w:t>Teaching Sports</w:t>
            </w:r>
            <w:r w:rsidRPr="00C5261E">
              <w:rPr>
                <w:sz w:val="18"/>
              </w:rPr>
              <w:t>: Active member of</w:t>
            </w:r>
            <w:r w:rsidR="00E12951">
              <w:rPr>
                <w:sz w:val="18"/>
              </w:rPr>
              <w:t xml:space="preserve"> RKGIT Volleyball </w:t>
            </w:r>
            <w:proofErr w:type="gramStart"/>
            <w:r w:rsidR="00E12951">
              <w:rPr>
                <w:sz w:val="18"/>
              </w:rPr>
              <w:t>Team.</w:t>
            </w:r>
            <w:r w:rsidRPr="00C5261E">
              <w:rPr>
                <w:sz w:val="18"/>
              </w:rPr>
              <w:t>.</w:t>
            </w:r>
            <w:proofErr w:type="gramEnd"/>
          </w:p>
          <w:p w14:paraId="463B50AE" w14:textId="41AE4AA7" w:rsidR="003D3429" w:rsidRPr="001A3475" w:rsidRDefault="003D3429" w:rsidP="00BF2648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</w:tc>
        <w:tc>
          <w:tcPr>
            <w:tcW w:w="3437" w:type="dxa"/>
            <w:gridSpan w:val="4"/>
            <w:shd w:val="clear" w:color="auto" w:fill="auto"/>
            <w:vAlign w:val="center"/>
          </w:tcPr>
          <w:p w14:paraId="6C92F51B" w14:textId="227ACB3B" w:rsidR="003D3429" w:rsidRDefault="00D63C84" w:rsidP="003A04DF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3371814" wp14:editId="280FCD4E">
                  <wp:extent cx="951640" cy="962025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927" cy="969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D20691" w14:textId="77777777" w:rsidR="00381D7A" w:rsidRDefault="00381D7A" w:rsidP="003A04DF">
            <w:pPr>
              <w:pStyle w:val="ListParagraph"/>
              <w:spacing w:after="0" w:line="240" w:lineRule="auto"/>
            </w:pPr>
          </w:p>
        </w:tc>
        <w:tc>
          <w:tcPr>
            <w:tcW w:w="3143" w:type="dxa"/>
            <w:gridSpan w:val="2"/>
            <w:vMerge w:val="restart"/>
            <w:shd w:val="clear" w:color="auto" w:fill="auto"/>
          </w:tcPr>
          <w:p w14:paraId="0052C8F6" w14:textId="77777777" w:rsidR="003D3429" w:rsidRDefault="00381D7A" w:rsidP="003A04DF">
            <w:pPr>
              <w:spacing w:after="0" w:line="240" w:lineRule="auto"/>
            </w:pPr>
            <w:r>
              <w:rPr>
                <w:noProof/>
                <w:lang w:bidi="hi-IN"/>
              </w:rPr>
              <w:drawing>
                <wp:inline distT="0" distB="0" distL="0" distR="0" wp14:anchorId="743EC02E" wp14:editId="5BCC708D">
                  <wp:extent cx="1859114" cy="2175510"/>
                  <wp:effectExtent l="38100" t="38100" r="46355" b="53340"/>
                  <wp:docPr id="21" name="Diagram 2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" r:lo="rId18" r:qs="rId19" r:cs="rId20"/>
                    </a:graphicData>
                  </a:graphic>
                </wp:inline>
              </w:drawing>
            </w:r>
          </w:p>
          <w:p w14:paraId="708E4D1C" w14:textId="5D922E9F" w:rsidR="003D3429" w:rsidRPr="00EB31A1" w:rsidRDefault="0034077D" w:rsidP="0034077D">
            <w:pPr>
              <w:rPr>
                <w:b/>
                <w:noProof/>
                <w:sz w:val="18"/>
              </w:rPr>
            </w:pPr>
            <w:r>
              <w:rPr>
                <w:b/>
                <w:noProof/>
                <w:color w:val="0070C0"/>
                <w:sz w:val="24"/>
              </w:rPr>
              <w:t xml:space="preserve">        </w:t>
            </w:r>
            <w:r w:rsidR="003D3429">
              <w:rPr>
                <w:b/>
                <w:noProof/>
                <w:color w:val="0070C0"/>
                <w:sz w:val="24"/>
              </w:rPr>
              <w:t>Language Proficiency</w:t>
            </w:r>
          </w:p>
          <w:p w14:paraId="0B2B7691" w14:textId="77777777" w:rsidR="0034077D" w:rsidRDefault="003D3429" w:rsidP="0034077D">
            <w:pPr>
              <w:jc w:val="center"/>
              <w:rPr>
                <w:noProof/>
                <w:sz w:val="18"/>
              </w:rPr>
            </w:pPr>
            <w:r w:rsidRPr="00DA6D94">
              <w:rPr>
                <w:noProof/>
                <w:sz w:val="18"/>
              </w:rPr>
              <w:t>Hindi, English</w:t>
            </w:r>
          </w:p>
          <w:p w14:paraId="5ED8066D" w14:textId="54E909D8" w:rsidR="003D3429" w:rsidRPr="008F7BF3" w:rsidRDefault="003D3429" w:rsidP="0034077D">
            <w:pPr>
              <w:jc w:val="right"/>
              <w:rPr>
                <w:b/>
                <w:noProof/>
                <w:sz w:val="18"/>
              </w:rPr>
            </w:pPr>
            <w:r w:rsidRPr="0042068B">
              <w:rPr>
                <w:b/>
                <w:noProof/>
                <w:sz w:val="18"/>
              </w:rPr>
              <w:t>Date of Birth:</w:t>
            </w:r>
            <w:r>
              <w:rPr>
                <w:noProof/>
                <w:sz w:val="18"/>
              </w:rPr>
              <w:t xml:space="preserve"> </w:t>
            </w:r>
            <w:r w:rsidR="00E12951">
              <w:rPr>
                <w:noProof/>
                <w:sz w:val="18"/>
              </w:rPr>
              <w:t>30</w:t>
            </w:r>
            <w:r>
              <w:rPr>
                <w:noProof/>
                <w:sz w:val="18"/>
              </w:rPr>
              <w:t>-Nov-</w:t>
            </w:r>
            <w:r w:rsidR="00E12951">
              <w:rPr>
                <w:noProof/>
                <w:sz w:val="18"/>
              </w:rPr>
              <w:t>2002</w:t>
            </w:r>
          </w:p>
        </w:tc>
      </w:tr>
      <w:tr w:rsidR="003D3429" w14:paraId="318091AE" w14:textId="77777777" w:rsidTr="009E2465">
        <w:trPr>
          <w:cantSplit/>
          <w:trHeight w:val="1242"/>
        </w:trPr>
        <w:tc>
          <w:tcPr>
            <w:tcW w:w="3940" w:type="dxa"/>
            <w:gridSpan w:val="3"/>
            <w:vMerge/>
            <w:shd w:val="clear" w:color="auto" w:fill="auto"/>
          </w:tcPr>
          <w:p w14:paraId="38CD7713" w14:textId="77777777" w:rsidR="003D3429" w:rsidRPr="001A3475" w:rsidRDefault="003D3429" w:rsidP="00BF2648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</w:tc>
        <w:tc>
          <w:tcPr>
            <w:tcW w:w="343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5DE56D" w14:textId="77777777" w:rsidR="003D3429" w:rsidRPr="00DA6D94" w:rsidRDefault="009E2465" w:rsidP="003A04DF">
            <w:pPr>
              <w:spacing w:after="0" w:line="240" w:lineRule="auto"/>
              <w:rPr>
                <w:b/>
                <w:noProof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t>MY</w:t>
            </w:r>
            <w:r w:rsidR="003D3429" w:rsidRPr="00DA6D94">
              <w:rPr>
                <w:b/>
                <w:noProof/>
                <w:color w:val="0070C0"/>
                <w:sz w:val="24"/>
              </w:rPr>
              <w:t xml:space="preserve"> STRENGTHS</w:t>
            </w:r>
          </w:p>
          <w:p w14:paraId="5637520D" w14:textId="77777777" w:rsidR="003D3429" w:rsidRPr="001A3475" w:rsidRDefault="003D3429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 w:rsidRPr="001A3475">
              <w:rPr>
                <w:sz w:val="18"/>
              </w:rPr>
              <w:t>Quick Learner</w:t>
            </w:r>
          </w:p>
          <w:p w14:paraId="23539331" w14:textId="77777777" w:rsidR="003D3429" w:rsidRDefault="003D3429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 w:rsidRPr="001A3475">
              <w:rPr>
                <w:sz w:val="18"/>
              </w:rPr>
              <w:t xml:space="preserve">Good Team Player </w:t>
            </w:r>
          </w:p>
          <w:p w14:paraId="584289CE" w14:textId="2632DBA3" w:rsidR="003D3429" w:rsidRDefault="003D3429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 w:rsidRPr="00C5261E">
              <w:rPr>
                <w:sz w:val="18"/>
              </w:rPr>
              <w:t xml:space="preserve">Open to learn new </w:t>
            </w:r>
            <w:proofErr w:type="gramStart"/>
            <w:r w:rsidRPr="00C5261E">
              <w:rPr>
                <w:sz w:val="18"/>
              </w:rPr>
              <w:t>ideas</w:t>
            </w:r>
            <w:proofErr w:type="gramEnd"/>
          </w:p>
          <w:p w14:paraId="0820B431" w14:textId="014359F9" w:rsidR="00E12951" w:rsidRPr="00C5261E" w:rsidRDefault="00E12951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Curious</w:t>
            </w:r>
          </w:p>
          <w:p w14:paraId="0BAD76DC" w14:textId="77777777" w:rsidR="003D3429" w:rsidRDefault="003D3429" w:rsidP="00C5510F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0070C0"/>
                <w:sz w:val="16"/>
              </w:rPr>
            </w:pPr>
          </w:p>
          <w:p w14:paraId="18B5934A" w14:textId="77777777" w:rsidR="009E2465" w:rsidRDefault="009E2465" w:rsidP="009E2465">
            <w:pPr>
              <w:spacing w:after="0" w:line="240" w:lineRule="auto"/>
              <w:rPr>
                <w:b/>
                <w:noProof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t>MY HOBBIES</w:t>
            </w:r>
          </w:p>
          <w:p w14:paraId="08E04EA9" w14:textId="24943563" w:rsidR="009E2465" w:rsidRPr="009E2465" w:rsidRDefault="00E12951" w:rsidP="009E246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t>VolleyBall</w:t>
            </w:r>
          </w:p>
          <w:p w14:paraId="20365588" w14:textId="0357AAE7" w:rsidR="009E2465" w:rsidRPr="00C86350" w:rsidRDefault="00E12951" w:rsidP="00C8635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t>Listening Music</w:t>
            </w:r>
          </w:p>
        </w:tc>
        <w:tc>
          <w:tcPr>
            <w:tcW w:w="3143" w:type="dxa"/>
            <w:gridSpan w:val="2"/>
            <w:vMerge/>
            <w:tcBorders>
              <w:bottom w:val="nil"/>
            </w:tcBorders>
            <w:shd w:val="clear" w:color="auto" w:fill="auto"/>
          </w:tcPr>
          <w:p w14:paraId="5F7BF55B" w14:textId="77777777" w:rsidR="003D3429" w:rsidRDefault="003D3429" w:rsidP="003A04DF">
            <w:pPr>
              <w:spacing w:after="0" w:line="240" w:lineRule="auto"/>
            </w:pPr>
          </w:p>
        </w:tc>
      </w:tr>
    </w:tbl>
    <w:p w14:paraId="2C619016" w14:textId="77777777" w:rsidR="00B77407" w:rsidRDefault="00B77407" w:rsidP="000F63FB">
      <w:pPr>
        <w:spacing w:line="240" w:lineRule="auto"/>
      </w:pPr>
    </w:p>
    <w:sectPr w:rsidR="00B77407" w:rsidSect="003C3E2F">
      <w:pgSz w:w="11907" w:h="16839" w:code="9"/>
      <w:pgMar w:top="720" w:right="720" w:bottom="720" w:left="720" w:header="720" w:footer="720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280BAE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F520"/>
      </v:shape>
    </w:pict>
  </w:numPicBullet>
  <w:abstractNum w:abstractNumId="0" w15:restartNumberingAfterBreak="0">
    <w:nsid w:val="07657118"/>
    <w:multiLevelType w:val="hybridMultilevel"/>
    <w:tmpl w:val="F70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3299"/>
    <w:multiLevelType w:val="hybridMultilevel"/>
    <w:tmpl w:val="8D62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77F2"/>
    <w:multiLevelType w:val="hybridMultilevel"/>
    <w:tmpl w:val="A23E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12F69"/>
    <w:multiLevelType w:val="hybridMultilevel"/>
    <w:tmpl w:val="FC34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A76C6"/>
    <w:multiLevelType w:val="hybridMultilevel"/>
    <w:tmpl w:val="D66C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146E0"/>
    <w:multiLevelType w:val="hybridMultilevel"/>
    <w:tmpl w:val="726A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60543"/>
    <w:multiLevelType w:val="hybridMultilevel"/>
    <w:tmpl w:val="161E046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36780"/>
    <w:multiLevelType w:val="hybridMultilevel"/>
    <w:tmpl w:val="76B8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108C"/>
    <w:multiLevelType w:val="hybridMultilevel"/>
    <w:tmpl w:val="E0E42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F12CB9"/>
    <w:multiLevelType w:val="hybridMultilevel"/>
    <w:tmpl w:val="05FE2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C25285"/>
    <w:multiLevelType w:val="hybridMultilevel"/>
    <w:tmpl w:val="A192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840AC"/>
    <w:multiLevelType w:val="hybridMultilevel"/>
    <w:tmpl w:val="704C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24589"/>
    <w:multiLevelType w:val="hybridMultilevel"/>
    <w:tmpl w:val="ACBA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229DE"/>
    <w:multiLevelType w:val="hybridMultilevel"/>
    <w:tmpl w:val="DEA0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20CC1"/>
    <w:multiLevelType w:val="hybridMultilevel"/>
    <w:tmpl w:val="0898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12AC1"/>
    <w:multiLevelType w:val="hybridMultilevel"/>
    <w:tmpl w:val="E5D0F106"/>
    <w:lvl w:ilvl="0" w:tplc="65BA17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71C05"/>
    <w:multiLevelType w:val="hybridMultilevel"/>
    <w:tmpl w:val="5FC8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D3B14"/>
    <w:multiLevelType w:val="hybridMultilevel"/>
    <w:tmpl w:val="77EA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E7485"/>
    <w:multiLevelType w:val="hybridMultilevel"/>
    <w:tmpl w:val="B282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17DD8"/>
    <w:multiLevelType w:val="hybridMultilevel"/>
    <w:tmpl w:val="222EC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AF39B1"/>
    <w:multiLevelType w:val="hybridMultilevel"/>
    <w:tmpl w:val="0980F158"/>
    <w:lvl w:ilvl="0" w:tplc="65BA17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807C3"/>
    <w:multiLevelType w:val="hybridMultilevel"/>
    <w:tmpl w:val="D038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477"/>
    <w:multiLevelType w:val="hybridMultilevel"/>
    <w:tmpl w:val="826AC498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3" w15:restartNumberingAfterBreak="0">
    <w:nsid w:val="60877870"/>
    <w:multiLevelType w:val="hybridMultilevel"/>
    <w:tmpl w:val="65DAE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D14E30"/>
    <w:multiLevelType w:val="hybridMultilevel"/>
    <w:tmpl w:val="FD76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00F94"/>
    <w:multiLevelType w:val="hybridMultilevel"/>
    <w:tmpl w:val="C6B6E6D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F23CEB"/>
    <w:multiLevelType w:val="hybridMultilevel"/>
    <w:tmpl w:val="8722AD1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548319">
    <w:abstractNumId w:val="24"/>
  </w:num>
  <w:num w:numId="2" w16cid:durableId="1525290646">
    <w:abstractNumId w:val="12"/>
  </w:num>
  <w:num w:numId="3" w16cid:durableId="1340695731">
    <w:abstractNumId w:val="25"/>
  </w:num>
  <w:num w:numId="4" w16cid:durableId="1132019525">
    <w:abstractNumId w:val="22"/>
  </w:num>
  <w:num w:numId="5" w16cid:durableId="796946436">
    <w:abstractNumId w:val="26"/>
  </w:num>
  <w:num w:numId="6" w16cid:durableId="1790969187">
    <w:abstractNumId w:val="1"/>
  </w:num>
  <w:num w:numId="7" w16cid:durableId="394469095">
    <w:abstractNumId w:val="6"/>
  </w:num>
  <w:num w:numId="8" w16cid:durableId="902908384">
    <w:abstractNumId w:val="10"/>
  </w:num>
  <w:num w:numId="9" w16cid:durableId="1424568733">
    <w:abstractNumId w:val="17"/>
  </w:num>
  <w:num w:numId="10" w16cid:durableId="1583248459">
    <w:abstractNumId w:val="19"/>
  </w:num>
  <w:num w:numId="11" w16cid:durableId="1559782844">
    <w:abstractNumId w:val="21"/>
  </w:num>
  <w:num w:numId="12" w16cid:durableId="1782919801">
    <w:abstractNumId w:val="4"/>
  </w:num>
  <w:num w:numId="13" w16cid:durableId="1749158577">
    <w:abstractNumId w:val="5"/>
  </w:num>
  <w:num w:numId="14" w16cid:durableId="94833939">
    <w:abstractNumId w:val="0"/>
  </w:num>
  <w:num w:numId="15" w16cid:durableId="1678072778">
    <w:abstractNumId w:val="3"/>
  </w:num>
  <w:num w:numId="16" w16cid:durableId="653027430">
    <w:abstractNumId w:val="20"/>
  </w:num>
  <w:num w:numId="17" w16cid:durableId="1782911996">
    <w:abstractNumId w:val="15"/>
  </w:num>
  <w:num w:numId="18" w16cid:durableId="188881921">
    <w:abstractNumId w:val="18"/>
  </w:num>
  <w:num w:numId="19" w16cid:durableId="620963052">
    <w:abstractNumId w:val="14"/>
  </w:num>
  <w:num w:numId="20" w16cid:durableId="85813188">
    <w:abstractNumId w:val="23"/>
  </w:num>
  <w:num w:numId="21" w16cid:durableId="1157190213">
    <w:abstractNumId w:val="16"/>
  </w:num>
  <w:num w:numId="22" w16cid:durableId="586422328">
    <w:abstractNumId w:val="13"/>
  </w:num>
  <w:num w:numId="23" w16cid:durableId="523322990">
    <w:abstractNumId w:val="2"/>
  </w:num>
  <w:num w:numId="24" w16cid:durableId="511530492">
    <w:abstractNumId w:val="8"/>
  </w:num>
  <w:num w:numId="25" w16cid:durableId="408501760">
    <w:abstractNumId w:val="9"/>
  </w:num>
  <w:num w:numId="26" w16cid:durableId="2036038962">
    <w:abstractNumId w:val="11"/>
  </w:num>
  <w:num w:numId="27" w16cid:durableId="833955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9E4"/>
    <w:rsid w:val="00014883"/>
    <w:rsid w:val="000166ED"/>
    <w:rsid w:val="00025308"/>
    <w:rsid w:val="000301B8"/>
    <w:rsid w:val="000333C8"/>
    <w:rsid w:val="00037C7E"/>
    <w:rsid w:val="00040E11"/>
    <w:rsid w:val="0004452A"/>
    <w:rsid w:val="000537B8"/>
    <w:rsid w:val="000548D3"/>
    <w:rsid w:val="0006678F"/>
    <w:rsid w:val="000815C7"/>
    <w:rsid w:val="000B2E04"/>
    <w:rsid w:val="000B4EB8"/>
    <w:rsid w:val="000C4261"/>
    <w:rsid w:val="000D17FC"/>
    <w:rsid w:val="000D47DB"/>
    <w:rsid w:val="000E11B7"/>
    <w:rsid w:val="000F4BDC"/>
    <w:rsid w:val="000F63FB"/>
    <w:rsid w:val="00100BF8"/>
    <w:rsid w:val="00140204"/>
    <w:rsid w:val="001541F7"/>
    <w:rsid w:val="00161D62"/>
    <w:rsid w:val="00172047"/>
    <w:rsid w:val="00175E50"/>
    <w:rsid w:val="001864E8"/>
    <w:rsid w:val="00186D29"/>
    <w:rsid w:val="001A3475"/>
    <w:rsid w:val="001B6747"/>
    <w:rsid w:val="001B7480"/>
    <w:rsid w:val="001C54AD"/>
    <w:rsid w:val="001D1495"/>
    <w:rsid w:val="001D1D99"/>
    <w:rsid w:val="001E1F7C"/>
    <w:rsid w:val="001E259D"/>
    <w:rsid w:val="001E6770"/>
    <w:rsid w:val="001F2250"/>
    <w:rsid w:val="002036C7"/>
    <w:rsid w:val="00211197"/>
    <w:rsid w:val="0021327C"/>
    <w:rsid w:val="00220208"/>
    <w:rsid w:val="00223ED6"/>
    <w:rsid w:val="0023613E"/>
    <w:rsid w:val="00243190"/>
    <w:rsid w:val="002508CB"/>
    <w:rsid w:val="00253311"/>
    <w:rsid w:val="002541B1"/>
    <w:rsid w:val="00256CB7"/>
    <w:rsid w:val="0025799B"/>
    <w:rsid w:val="00261AF7"/>
    <w:rsid w:val="002629A2"/>
    <w:rsid w:val="00277E78"/>
    <w:rsid w:val="00277FCF"/>
    <w:rsid w:val="002A438A"/>
    <w:rsid w:val="002A6ED9"/>
    <w:rsid w:val="002C38A1"/>
    <w:rsid w:val="002C7021"/>
    <w:rsid w:val="002D04E1"/>
    <w:rsid w:val="002D076E"/>
    <w:rsid w:val="002E27DF"/>
    <w:rsid w:val="002E54A6"/>
    <w:rsid w:val="002F4BD9"/>
    <w:rsid w:val="003063DC"/>
    <w:rsid w:val="00311669"/>
    <w:rsid w:val="00311E41"/>
    <w:rsid w:val="00314565"/>
    <w:rsid w:val="00321937"/>
    <w:rsid w:val="00321A88"/>
    <w:rsid w:val="0032736C"/>
    <w:rsid w:val="00331818"/>
    <w:rsid w:val="00334E12"/>
    <w:rsid w:val="0034077D"/>
    <w:rsid w:val="00340833"/>
    <w:rsid w:val="00362C7C"/>
    <w:rsid w:val="00366D05"/>
    <w:rsid w:val="00381D7A"/>
    <w:rsid w:val="00387825"/>
    <w:rsid w:val="003902D9"/>
    <w:rsid w:val="0039412E"/>
    <w:rsid w:val="00397FF9"/>
    <w:rsid w:val="003A04DF"/>
    <w:rsid w:val="003A4F86"/>
    <w:rsid w:val="003B090A"/>
    <w:rsid w:val="003B329F"/>
    <w:rsid w:val="003C156F"/>
    <w:rsid w:val="003C3CDB"/>
    <w:rsid w:val="003C3E2F"/>
    <w:rsid w:val="003D3429"/>
    <w:rsid w:val="003D61BF"/>
    <w:rsid w:val="003E16B5"/>
    <w:rsid w:val="003E7075"/>
    <w:rsid w:val="003F22F6"/>
    <w:rsid w:val="003F5294"/>
    <w:rsid w:val="0042068B"/>
    <w:rsid w:val="00425C27"/>
    <w:rsid w:val="00425F42"/>
    <w:rsid w:val="00430B41"/>
    <w:rsid w:val="0043358D"/>
    <w:rsid w:val="00436F64"/>
    <w:rsid w:val="0044419E"/>
    <w:rsid w:val="004550E3"/>
    <w:rsid w:val="00456B11"/>
    <w:rsid w:val="00463F60"/>
    <w:rsid w:val="00482CD9"/>
    <w:rsid w:val="00485205"/>
    <w:rsid w:val="00486AC8"/>
    <w:rsid w:val="004A1720"/>
    <w:rsid w:val="004A4065"/>
    <w:rsid w:val="004A7C36"/>
    <w:rsid w:val="004C1154"/>
    <w:rsid w:val="004C125B"/>
    <w:rsid w:val="004C6062"/>
    <w:rsid w:val="004D15B5"/>
    <w:rsid w:val="004D3CAB"/>
    <w:rsid w:val="004D74A1"/>
    <w:rsid w:val="004E415E"/>
    <w:rsid w:val="004F138A"/>
    <w:rsid w:val="004F795E"/>
    <w:rsid w:val="00504F96"/>
    <w:rsid w:val="0051061B"/>
    <w:rsid w:val="005120D1"/>
    <w:rsid w:val="00512948"/>
    <w:rsid w:val="00523B3C"/>
    <w:rsid w:val="00525FA4"/>
    <w:rsid w:val="00531B8A"/>
    <w:rsid w:val="00532196"/>
    <w:rsid w:val="00533EFA"/>
    <w:rsid w:val="005375BF"/>
    <w:rsid w:val="00550943"/>
    <w:rsid w:val="005517A7"/>
    <w:rsid w:val="00576302"/>
    <w:rsid w:val="005815EC"/>
    <w:rsid w:val="0058261C"/>
    <w:rsid w:val="0058411E"/>
    <w:rsid w:val="00585A4E"/>
    <w:rsid w:val="00597322"/>
    <w:rsid w:val="005977DD"/>
    <w:rsid w:val="005B02ED"/>
    <w:rsid w:val="005B23EC"/>
    <w:rsid w:val="005B4EC2"/>
    <w:rsid w:val="005B5BAC"/>
    <w:rsid w:val="005B6F0F"/>
    <w:rsid w:val="005B7E2D"/>
    <w:rsid w:val="005C4C96"/>
    <w:rsid w:val="005D2DC7"/>
    <w:rsid w:val="005D68DF"/>
    <w:rsid w:val="005D7B0B"/>
    <w:rsid w:val="005E0C68"/>
    <w:rsid w:val="005E3A88"/>
    <w:rsid w:val="005F234B"/>
    <w:rsid w:val="005F323F"/>
    <w:rsid w:val="00605CCF"/>
    <w:rsid w:val="006175DF"/>
    <w:rsid w:val="0064326E"/>
    <w:rsid w:val="00646336"/>
    <w:rsid w:val="00667977"/>
    <w:rsid w:val="00672D6B"/>
    <w:rsid w:val="006807DE"/>
    <w:rsid w:val="0069515F"/>
    <w:rsid w:val="006972B5"/>
    <w:rsid w:val="006A1AE4"/>
    <w:rsid w:val="006A6E5E"/>
    <w:rsid w:val="006B6906"/>
    <w:rsid w:val="006C30C9"/>
    <w:rsid w:val="006C4906"/>
    <w:rsid w:val="006C643F"/>
    <w:rsid w:val="006D2012"/>
    <w:rsid w:val="006E30AC"/>
    <w:rsid w:val="006E487E"/>
    <w:rsid w:val="006E60B6"/>
    <w:rsid w:val="006E7CC5"/>
    <w:rsid w:val="00702FEC"/>
    <w:rsid w:val="00710258"/>
    <w:rsid w:val="00712699"/>
    <w:rsid w:val="00717914"/>
    <w:rsid w:val="00734267"/>
    <w:rsid w:val="007342CC"/>
    <w:rsid w:val="00737879"/>
    <w:rsid w:val="007529F7"/>
    <w:rsid w:val="007542F8"/>
    <w:rsid w:val="00770827"/>
    <w:rsid w:val="007735BA"/>
    <w:rsid w:val="00773B2F"/>
    <w:rsid w:val="0077673A"/>
    <w:rsid w:val="007945C0"/>
    <w:rsid w:val="007965A6"/>
    <w:rsid w:val="0079772F"/>
    <w:rsid w:val="007A4B24"/>
    <w:rsid w:val="007C2C33"/>
    <w:rsid w:val="007D45E2"/>
    <w:rsid w:val="007D474F"/>
    <w:rsid w:val="007E3C91"/>
    <w:rsid w:val="007E5C16"/>
    <w:rsid w:val="007F55D2"/>
    <w:rsid w:val="008049A8"/>
    <w:rsid w:val="008123DC"/>
    <w:rsid w:val="0081341B"/>
    <w:rsid w:val="00814B68"/>
    <w:rsid w:val="00820254"/>
    <w:rsid w:val="00822D87"/>
    <w:rsid w:val="00836963"/>
    <w:rsid w:val="0084132D"/>
    <w:rsid w:val="00844FE7"/>
    <w:rsid w:val="008478B6"/>
    <w:rsid w:val="00865D0A"/>
    <w:rsid w:val="00870B8F"/>
    <w:rsid w:val="00874BC1"/>
    <w:rsid w:val="008809D6"/>
    <w:rsid w:val="008851C0"/>
    <w:rsid w:val="00885CB9"/>
    <w:rsid w:val="008A0792"/>
    <w:rsid w:val="008A0B1A"/>
    <w:rsid w:val="008A6F18"/>
    <w:rsid w:val="008C068A"/>
    <w:rsid w:val="008C0718"/>
    <w:rsid w:val="008C5244"/>
    <w:rsid w:val="008C5910"/>
    <w:rsid w:val="008C69EB"/>
    <w:rsid w:val="008D1E89"/>
    <w:rsid w:val="008D396F"/>
    <w:rsid w:val="008D5656"/>
    <w:rsid w:val="008F0BE0"/>
    <w:rsid w:val="008F5D72"/>
    <w:rsid w:val="008F71D2"/>
    <w:rsid w:val="008F720F"/>
    <w:rsid w:val="008F7BF3"/>
    <w:rsid w:val="00907318"/>
    <w:rsid w:val="009150A8"/>
    <w:rsid w:val="009213F2"/>
    <w:rsid w:val="00923155"/>
    <w:rsid w:val="00924199"/>
    <w:rsid w:val="00927FD8"/>
    <w:rsid w:val="00934242"/>
    <w:rsid w:val="00935596"/>
    <w:rsid w:val="009362BB"/>
    <w:rsid w:val="00937E43"/>
    <w:rsid w:val="00950BF0"/>
    <w:rsid w:val="009571A2"/>
    <w:rsid w:val="00965D9B"/>
    <w:rsid w:val="00966A9D"/>
    <w:rsid w:val="009674D8"/>
    <w:rsid w:val="00985E40"/>
    <w:rsid w:val="00991EEA"/>
    <w:rsid w:val="00995719"/>
    <w:rsid w:val="009B4082"/>
    <w:rsid w:val="009B69FF"/>
    <w:rsid w:val="009B74E8"/>
    <w:rsid w:val="009B7ADE"/>
    <w:rsid w:val="009D0869"/>
    <w:rsid w:val="009D21E0"/>
    <w:rsid w:val="009D7EB0"/>
    <w:rsid w:val="009E2465"/>
    <w:rsid w:val="009E5891"/>
    <w:rsid w:val="00A02EAE"/>
    <w:rsid w:val="00A064EA"/>
    <w:rsid w:val="00A06DA3"/>
    <w:rsid w:val="00A135E5"/>
    <w:rsid w:val="00A303EB"/>
    <w:rsid w:val="00A34B2A"/>
    <w:rsid w:val="00A40978"/>
    <w:rsid w:val="00A44210"/>
    <w:rsid w:val="00A51688"/>
    <w:rsid w:val="00A5427A"/>
    <w:rsid w:val="00A55BF4"/>
    <w:rsid w:val="00A56445"/>
    <w:rsid w:val="00A63DC5"/>
    <w:rsid w:val="00A64E0A"/>
    <w:rsid w:val="00A7520F"/>
    <w:rsid w:val="00A7683B"/>
    <w:rsid w:val="00A770F8"/>
    <w:rsid w:val="00A77725"/>
    <w:rsid w:val="00A9255B"/>
    <w:rsid w:val="00AA42DC"/>
    <w:rsid w:val="00AB0DC6"/>
    <w:rsid w:val="00AB4BAB"/>
    <w:rsid w:val="00AC03E1"/>
    <w:rsid w:val="00AC1E22"/>
    <w:rsid w:val="00AC222E"/>
    <w:rsid w:val="00AC6E73"/>
    <w:rsid w:val="00AD0D0A"/>
    <w:rsid w:val="00AD3357"/>
    <w:rsid w:val="00AE18F9"/>
    <w:rsid w:val="00AF1A78"/>
    <w:rsid w:val="00AF2F6A"/>
    <w:rsid w:val="00AF4BC4"/>
    <w:rsid w:val="00AF4D0D"/>
    <w:rsid w:val="00B01F72"/>
    <w:rsid w:val="00B1483A"/>
    <w:rsid w:val="00B20B16"/>
    <w:rsid w:val="00B22B71"/>
    <w:rsid w:val="00B344B3"/>
    <w:rsid w:val="00B34E1C"/>
    <w:rsid w:val="00B354E2"/>
    <w:rsid w:val="00B3657B"/>
    <w:rsid w:val="00B47CA9"/>
    <w:rsid w:val="00B50844"/>
    <w:rsid w:val="00B6680A"/>
    <w:rsid w:val="00B66B1F"/>
    <w:rsid w:val="00B75E2C"/>
    <w:rsid w:val="00B76E55"/>
    <w:rsid w:val="00B77407"/>
    <w:rsid w:val="00B82EB1"/>
    <w:rsid w:val="00B92FBA"/>
    <w:rsid w:val="00B96880"/>
    <w:rsid w:val="00BB037D"/>
    <w:rsid w:val="00BB59EB"/>
    <w:rsid w:val="00BB7341"/>
    <w:rsid w:val="00BC575A"/>
    <w:rsid w:val="00BE08AF"/>
    <w:rsid w:val="00BE37DD"/>
    <w:rsid w:val="00BE6F1F"/>
    <w:rsid w:val="00BE7080"/>
    <w:rsid w:val="00BF5CFD"/>
    <w:rsid w:val="00C000F4"/>
    <w:rsid w:val="00C05E9F"/>
    <w:rsid w:val="00C07CA6"/>
    <w:rsid w:val="00C118A6"/>
    <w:rsid w:val="00C13511"/>
    <w:rsid w:val="00C17449"/>
    <w:rsid w:val="00C25BE2"/>
    <w:rsid w:val="00C26AF6"/>
    <w:rsid w:val="00C27B5B"/>
    <w:rsid w:val="00C315E7"/>
    <w:rsid w:val="00C318B2"/>
    <w:rsid w:val="00C31CDC"/>
    <w:rsid w:val="00C36056"/>
    <w:rsid w:val="00C43FE8"/>
    <w:rsid w:val="00C44C6C"/>
    <w:rsid w:val="00C462EB"/>
    <w:rsid w:val="00C5261E"/>
    <w:rsid w:val="00C52881"/>
    <w:rsid w:val="00C533B2"/>
    <w:rsid w:val="00C53FAD"/>
    <w:rsid w:val="00C5510F"/>
    <w:rsid w:val="00C5517D"/>
    <w:rsid w:val="00C6088B"/>
    <w:rsid w:val="00C65526"/>
    <w:rsid w:val="00C65C7C"/>
    <w:rsid w:val="00C737FE"/>
    <w:rsid w:val="00C77C24"/>
    <w:rsid w:val="00C815FD"/>
    <w:rsid w:val="00C86350"/>
    <w:rsid w:val="00C900EA"/>
    <w:rsid w:val="00C939E4"/>
    <w:rsid w:val="00C95F44"/>
    <w:rsid w:val="00CA0BC0"/>
    <w:rsid w:val="00CA77CB"/>
    <w:rsid w:val="00CB7B5C"/>
    <w:rsid w:val="00CD097B"/>
    <w:rsid w:val="00CD2F75"/>
    <w:rsid w:val="00CD3147"/>
    <w:rsid w:val="00CD4E0A"/>
    <w:rsid w:val="00CE352F"/>
    <w:rsid w:val="00CE7209"/>
    <w:rsid w:val="00CF5989"/>
    <w:rsid w:val="00CF7341"/>
    <w:rsid w:val="00D03CD1"/>
    <w:rsid w:val="00D1418D"/>
    <w:rsid w:val="00D142B8"/>
    <w:rsid w:val="00D14351"/>
    <w:rsid w:val="00D21324"/>
    <w:rsid w:val="00D2351B"/>
    <w:rsid w:val="00D2585E"/>
    <w:rsid w:val="00D26C6F"/>
    <w:rsid w:val="00D27D62"/>
    <w:rsid w:val="00D31678"/>
    <w:rsid w:val="00D37E85"/>
    <w:rsid w:val="00D45FE1"/>
    <w:rsid w:val="00D5323D"/>
    <w:rsid w:val="00D5667B"/>
    <w:rsid w:val="00D62536"/>
    <w:rsid w:val="00D63C84"/>
    <w:rsid w:val="00D76F05"/>
    <w:rsid w:val="00D90143"/>
    <w:rsid w:val="00D91A4F"/>
    <w:rsid w:val="00D92903"/>
    <w:rsid w:val="00D9320A"/>
    <w:rsid w:val="00D96E02"/>
    <w:rsid w:val="00DA4D1C"/>
    <w:rsid w:val="00DA6D94"/>
    <w:rsid w:val="00DB39BD"/>
    <w:rsid w:val="00DB7EFF"/>
    <w:rsid w:val="00DC1D26"/>
    <w:rsid w:val="00DD041F"/>
    <w:rsid w:val="00DD3E3A"/>
    <w:rsid w:val="00DD6C9C"/>
    <w:rsid w:val="00DE1B34"/>
    <w:rsid w:val="00DF6332"/>
    <w:rsid w:val="00DF6FF4"/>
    <w:rsid w:val="00E07EAE"/>
    <w:rsid w:val="00E12951"/>
    <w:rsid w:val="00E1426B"/>
    <w:rsid w:val="00E22D90"/>
    <w:rsid w:val="00E307E9"/>
    <w:rsid w:val="00E41257"/>
    <w:rsid w:val="00E45265"/>
    <w:rsid w:val="00E6094B"/>
    <w:rsid w:val="00E6670E"/>
    <w:rsid w:val="00E814BA"/>
    <w:rsid w:val="00E90420"/>
    <w:rsid w:val="00E913ED"/>
    <w:rsid w:val="00E9574B"/>
    <w:rsid w:val="00EA187D"/>
    <w:rsid w:val="00EA2468"/>
    <w:rsid w:val="00EA5437"/>
    <w:rsid w:val="00EB31A1"/>
    <w:rsid w:val="00EC77D2"/>
    <w:rsid w:val="00EC7F8F"/>
    <w:rsid w:val="00ED330B"/>
    <w:rsid w:val="00ED64A3"/>
    <w:rsid w:val="00EE3745"/>
    <w:rsid w:val="00EE6F56"/>
    <w:rsid w:val="00EF5614"/>
    <w:rsid w:val="00F00BBD"/>
    <w:rsid w:val="00F12EF8"/>
    <w:rsid w:val="00F215DB"/>
    <w:rsid w:val="00F258A8"/>
    <w:rsid w:val="00F31F59"/>
    <w:rsid w:val="00F32006"/>
    <w:rsid w:val="00F3331A"/>
    <w:rsid w:val="00F36451"/>
    <w:rsid w:val="00F41240"/>
    <w:rsid w:val="00F446F6"/>
    <w:rsid w:val="00F46651"/>
    <w:rsid w:val="00F531EE"/>
    <w:rsid w:val="00F54AD7"/>
    <w:rsid w:val="00F707A7"/>
    <w:rsid w:val="00F81E0E"/>
    <w:rsid w:val="00F831A7"/>
    <w:rsid w:val="00F903E9"/>
    <w:rsid w:val="00FA1FFA"/>
    <w:rsid w:val="00FA740F"/>
    <w:rsid w:val="00FB6966"/>
    <w:rsid w:val="00FD198D"/>
    <w:rsid w:val="00FD3A6E"/>
    <w:rsid w:val="00FD61CD"/>
    <w:rsid w:val="00FF2423"/>
    <w:rsid w:val="00FF638D"/>
    <w:rsid w:val="00FF7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."/>
  <w:listSeparator w:val=","/>
  <w14:docId w14:val="064906ED"/>
  <w15:docId w15:val="{9CF240C9-F660-4F01-A5B2-0DAF4325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3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61B"/>
    <w:pPr>
      <w:ind w:left="720"/>
      <w:contextualSpacing/>
    </w:pPr>
  </w:style>
  <w:style w:type="paragraph" w:styleId="NoSpacing">
    <w:name w:val="No Spacing"/>
    <w:uiPriority w:val="1"/>
    <w:qFormat/>
    <w:rsid w:val="00FF638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3F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ectionHeading">
    <w:name w:val="Section Heading"/>
    <w:basedOn w:val="Normal"/>
    <w:rsid w:val="00EB31A1"/>
    <w:pPr>
      <w:spacing w:before="240" w:after="0" w:line="240" w:lineRule="auto"/>
    </w:pPr>
    <w:rPr>
      <w:rFonts w:ascii="Times New Roman" w:eastAsia="Times New Roman" w:hAnsi="Times New Roman" w:cs="Times New Roman"/>
      <w:b/>
      <w:cap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elam.Dwivedi\Documents\NIET%20Resume%20Template%20v1.1%20ND%2012-Aug-14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rtikey\Downloads\Resume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US"/>
            </a:pPr>
            <a:r>
              <a:rPr lang="en-US"/>
              <a:t>Academic Performance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49945689359570572"/>
          <c:y val="0.19309954466554297"/>
          <c:w val="0.4832921136334265"/>
          <c:h val="0.80690030549460001"/>
        </c:manualLayout>
      </c:layout>
      <c:barChart>
        <c:barDir val="bar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multiLvlStrRef>
              <c:f>Sheet2!$A$1:$C$3</c:f>
              <c:multiLvlStrCache>
                <c:ptCount val="3"/>
                <c:lvl>
                  <c:pt idx="0">
                    <c:v>B.Tech </c:v>
                  </c:pt>
                  <c:pt idx="1">
                    <c:v>SSE</c:v>
                  </c:pt>
                  <c:pt idx="2">
                    <c:v>HSE</c:v>
                  </c:pt>
                </c:lvl>
                <c:lvl>
                  <c:pt idx="0">
                    <c:v>2024</c:v>
                  </c:pt>
                  <c:pt idx="1">
                    <c:v>2020</c:v>
                  </c:pt>
                  <c:pt idx="2">
                    <c:v>2017</c:v>
                  </c:pt>
                </c:lvl>
                <c:lvl>
                  <c:pt idx="0">
                    <c:v>RKGIT
(AKTU)</c:v>
                  </c:pt>
                  <c:pt idx="1">
                    <c:v>CCPS 
(Gbzb)</c:v>
                  </c:pt>
                  <c:pt idx="2">
                    <c:v>CCPS 
(Gbzb)</c:v>
                  </c:pt>
                </c:lvl>
              </c:multiLvlStrCache>
            </c:multiLvlStrRef>
          </c:cat>
          <c:val>
            <c:numRef>
              <c:f>Sheet2!$D$1:$D$3</c:f>
              <c:numCache>
                <c:formatCode>General</c:formatCode>
                <c:ptCount val="3"/>
                <c:pt idx="0">
                  <c:v>76</c:v>
                </c:pt>
                <c:pt idx="1">
                  <c:v>75</c:v>
                </c:pt>
                <c:pt idx="2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BF-4331-B07E-DF8D8A47FC1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61620512"/>
        <c:axId val="161615072"/>
      </c:barChart>
      <c:catAx>
        <c:axId val="161620512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ln>
            <a:noFill/>
          </a:ln>
        </c:spPr>
        <c:txPr>
          <a:bodyPr/>
          <a:lstStyle/>
          <a:p>
            <a:pPr>
              <a:defRPr lang="en-US" sz="900"/>
            </a:pPr>
            <a:endParaRPr lang="en-US"/>
          </a:p>
        </c:txPr>
        <c:crossAx val="161615072"/>
        <c:crosses val="autoZero"/>
        <c:auto val="1"/>
        <c:lblAlgn val="ctr"/>
        <c:lblOffset val="100"/>
        <c:noMultiLvlLbl val="0"/>
      </c:catAx>
      <c:valAx>
        <c:axId val="16161507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161620512"/>
        <c:crosses val="autoZero"/>
        <c:crossBetween val="between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b="1">
          <a:solidFill>
            <a:schemeClr val="accent6">
              <a:lumMod val="75000"/>
            </a:schemeClr>
          </a:solidFill>
        </a:defRPr>
      </a:pPr>
      <a:endParaRPr lang="en-US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C00536-372B-4E2A-B7BF-1F810822E17B}" type="doc">
      <dgm:prSet loTypeId="urn:microsoft.com/office/officeart/2005/8/layout/vList5" loCatId="list" qsTypeId="urn:microsoft.com/office/officeart/2005/8/quickstyle/3d4" qsCatId="3D" csTypeId="urn:microsoft.com/office/officeart/2005/8/colors/accent1_5" csCatId="accent1" phldr="1"/>
      <dgm:spPr/>
      <dgm:t>
        <a:bodyPr/>
        <a:lstStyle/>
        <a:p>
          <a:endParaRPr lang="en-US"/>
        </a:p>
      </dgm:t>
    </dgm:pt>
    <dgm:pt modelId="{6C1098EE-4E2F-45FE-9DF3-ADE2DCC3A4A8}">
      <dgm:prSet phldrT="[Text]" custT="1"/>
      <dgm:spPr/>
      <dgm:t>
        <a:bodyPr/>
        <a:lstStyle/>
        <a:p>
          <a:r>
            <a:rPr lang="en-US" sz="900" b="1"/>
            <a:t>Languages</a:t>
          </a:r>
          <a:endParaRPr lang="en-US" sz="900"/>
        </a:p>
      </dgm:t>
    </dgm:pt>
    <dgm:pt modelId="{A5791A08-D250-4320-9225-0D22C77C2E29}" type="parTrans" cxnId="{09A4761C-F61E-48C3-89AE-254FD1406AFB}">
      <dgm:prSet/>
      <dgm:spPr/>
      <dgm:t>
        <a:bodyPr/>
        <a:lstStyle/>
        <a:p>
          <a:endParaRPr lang="en-US" sz="900"/>
        </a:p>
      </dgm:t>
    </dgm:pt>
    <dgm:pt modelId="{E356D27F-09A2-49B2-BDF9-A3FFE31888D8}" type="sibTrans" cxnId="{09A4761C-F61E-48C3-89AE-254FD1406AFB}">
      <dgm:prSet/>
      <dgm:spPr/>
      <dgm:t>
        <a:bodyPr/>
        <a:lstStyle/>
        <a:p>
          <a:endParaRPr lang="en-US" sz="900"/>
        </a:p>
      </dgm:t>
    </dgm:pt>
    <dgm:pt modelId="{7513ACC1-807A-4D7E-B3F9-024FEB807D30}">
      <dgm:prSet custT="1"/>
      <dgm:spPr/>
      <dgm:t>
        <a:bodyPr/>
        <a:lstStyle/>
        <a:p>
          <a:r>
            <a:rPr lang="en-US" sz="900"/>
            <a:t>Front End</a:t>
          </a:r>
        </a:p>
      </dgm:t>
    </dgm:pt>
    <dgm:pt modelId="{931D0C39-27A7-4E34-8D67-B48482567380}" type="parTrans" cxnId="{CFACBB0A-1A44-43E0-A67E-4F739029F0D9}">
      <dgm:prSet/>
      <dgm:spPr/>
      <dgm:t>
        <a:bodyPr/>
        <a:lstStyle/>
        <a:p>
          <a:endParaRPr lang="en-US" sz="900"/>
        </a:p>
      </dgm:t>
    </dgm:pt>
    <dgm:pt modelId="{EE130F21-7C98-4A4E-A40B-CD61A3F82024}" type="sibTrans" cxnId="{CFACBB0A-1A44-43E0-A67E-4F739029F0D9}">
      <dgm:prSet/>
      <dgm:spPr/>
      <dgm:t>
        <a:bodyPr/>
        <a:lstStyle/>
        <a:p>
          <a:endParaRPr lang="en-US" sz="900"/>
        </a:p>
      </dgm:t>
    </dgm:pt>
    <dgm:pt modelId="{56B49EB2-C4C8-4446-9CDE-710B035C125D}">
      <dgm:prSet custT="1"/>
      <dgm:spPr/>
      <dgm:t>
        <a:bodyPr/>
        <a:lstStyle/>
        <a:p>
          <a:r>
            <a:rPr lang="en-US" sz="900" b="0"/>
            <a:t>Tools/ New Trends</a:t>
          </a:r>
        </a:p>
      </dgm:t>
    </dgm:pt>
    <dgm:pt modelId="{5EF783D9-AD6A-413C-BB69-6D5B10517A31}" type="sibTrans" cxnId="{D6FC59F5-9AF9-46B2-B9C1-F5758542C9C1}">
      <dgm:prSet/>
      <dgm:spPr/>
      <dgm:t>
        <a:bodyPr/>
        <a:lstStyle/>
        <a:p>
          <a:endParaRPr lang="en-US"/>
        </a:p>
      </dgm:t>
    </dgm:pt>
    <dgm:pt modelId="{6DC3948D-FD7D-4778-818A-32057760D19B}" type="parTrans" cxnId="{D6FC59F5-9AF9-46B2-B9C1-F5758542C9C1}">
      <dgm:prSet/>
      <dgm:spPr/>
      <dgm:t>
        <a:bodyPr/>
        <a:lstStyle/>
        <a:p>
          <a:endParaRPr lang="en-US"/>
        </a:p>
      </dgm:t>
    </dgm:pt>
    <dgm:pt modelId="{20FF4DF0-6216-4379-B417-B94DCFA8BC4E}">
      <dgm:prSet custT="1"/>
      <dgm:spPr/>
      <dgm:t>
        <a:bodyPr/>
        <a:lstStyle/>
        <a:p>
          <a:r>
            <a:rPr lang="en-US" sz="900"/>
            <a:t>e.g. Rstudio, Jupyter etc.</a:t>
          </a:r>
        </a:p>
      </dgm:t>
    </dgm:pt>
    <dgm:pt modelId="{11C730D8-1A50-4BC3-A728-F3EC3AD34E95}" type="parTrans" cxnId="{ACFEB4AE-5F09-4CD7-89B1-B00C3A61970F}">
      <dgm:prSet/>
      <dgm:spPr/>
      <dgm:t>
        <a:bodyPr/>
        <a:lstStyle/>
        <a:p>
          <a:endParaRPr lang="en-US"/>
        </a:p>
      </dgm:t>
    </dgm:pt>
    <dgm:pt modelId="{3383850A-1998-41E3-A2C6-002F06079A0A}" type="sibTrans" cxnId="{ACFEB4AE-5F09-4CD7-89B1-B00C3A61970F}">
      <dgm:prSet/>
      <dgm:spPr/>
      <dgm:t>
        <a:bodyPr/>
        <a:lstStyle/>
        <a:p>
          <a:endParaRPr lang="en-US"/>
        </a:p>
      </dgm:t>
    </dgm:pt>
    <dgm:pt modelId="{40D737DC-E87E-4036-A634-071E623C2D65}">
      <dgm:prSet custT="1"/>
      <dgm:spPr/>
      <dgm:t>
        <a:bodyPr/>
        <a:lstStyle/>
        <a:p>
          <a:r>
            <a:rPr lang="en-US" sz="900"/>
            <a:t>Python,  Java, R</a:t>
          </a:r>
        </a:p>
      </dgm:t>
    </dgm:pt>
    <dgm:pt modelId="{CA7DB825-2C7D-4DF9-BE77-3E6A7602D107}" type="sibTrans" cxnId="{DA56771B-C7CD-4CCE-B9A7-3280C94945E7}">
      <dgm:prSet/>
      <dgm:spPr/>
      <dgm:t>
        <a:bodyPr/>
        <a:lstStyle/>
        <a:p>
          <a:endParaRPr lang="en-US" sz="900"/>
        </a:p>
      </dgm:t>
    </dgm:pt>
    <dgm:pt modelId="{337341BA-29AC-41BD-8302-B98BFCA4CA8A}" type="parTrans" cxnId="{DA56771B-C7CD-4CCE-B9A7-3280C94945E7}">
      <dgm:prSet/>
      <dgm:spPr/>
      <dgm:t>
        <a:bodyPr/>
        <a:lstStyle/>
        <a:p>
          <a:endParaRPr lang="en-US" sz="900"/>
        </a:p>
      </dgm:t>
    </dgm:pt>
    <dgm:pt modelId="{52D0DE99-263C-4F55-9874-A0C9D19F4AFB}">
      <dgm:prSet custT="1"/>
      <dgm:spPr/>
      <dgm:t>
        <a:bodyPr/>
        <a:lstStyle/>
        <a:p>
          <a:r>
            <a:rPr lang="en-US" sz="900"/>
            <a:t> CSS HTML</a:t>
          </a:r>
        </a:p>
      </dgm:t>
    </dgm:pt>
    <dgm:pt modelId="{5E28F502-D2EB-41F2-B2DD-0BC6CA3BBA55}" type="parTrans" cxnId="{5F1710C6-B0F6-4EFB-A4EC-8A0E1982AEA0}">
      <dgm:prSet/>
      <dgm:spPr/>
      <dgm:t>
        <a:bodyPr/>
        <a:lstStyle/>
        <a:p>
          <a:endParaRPr lang="en-US"/>
        </a:p>
      </dgm:t>
    </dgm:pt>
    <dgm:pt modelId="{3F535842-9726-4977-94D5-CC4E5FEE9884}" type="sibTrans" cxnId="{5F1710C6-B0F6-4EFB-A4EC-8A0E1982AEA0}">
      <dgm:prSet/>
      <dgm:spPr/>
      <dgm:t>
        <a:bodyPr/>
        <a:lstStyle/>
        <a:p>
          <a:endParaRPr lang="en-US"/>
        </a:p>
      </dgm:t>
    </dgm:pt>
    <dgm:pt modelId="{6A48179A-C5F8-4F68-BA3C-07EC19B59FFD}">
      <dgm:prSet custT="1"/>
      <dgm:spPr/>
      <dgm:t>
        <a:bodyPr/>
        <a:lstStyle/>
        <a:p>
          <a:r>
            <a:rPr lang="en-US" sz="900"/>
            <a:t>Area of Expertise</a:t>
          </a:r>
        </a:p>
      </dgm:t>
    </dgm:pt>
    <dgm:pt modelId="{310299F3-6C48-4D1F-88C3-BF2891259AE6}" type="sibTrans" cxnId="{C3B21491-DEF2-4C7E-A4D1-00785FFB8F23}">
      <dgm:prSet/>
      <dgm:spPr/>
      <dgm:t>
        <a:bodyPr/>
        <a:lstStyle/>
        <a:p>
          <a:endParaRPr lang="en-US" sz="900"/>
        </a:p>
      </dgm:t>
    </dgm:pt>
    <dgm:pt modelId="{99BC9D1D-7A89-4C63-8725-056C639089A1}" type="parTrans" cxnId="{C3B21491-DEF2-4C7E-A4D1-00785FFB8F23}">
      <dgm:prSet/>
      <dgm:spPr/>
      <dgm:t>
        <a:bodyPr/>
        <a:lstStyle/>
        <a:p>
          <a:endParaRPr lang="en-US" sz="900"/>
        </a:p>
      </dgm:t>
    </dgm:pt>
    <dgm:pt modelId="{6D70DB40-F8FC-4DD0-9BC7-5059D896F557}">
      <dgm:prSet custT="1"/>
      <dgm:spPr/>
      <dgm:t>
        <a:bodyPr/>
        <a:lstStyle/>
        <a:p>
          <a:r>
            <a:rPr lang="en-US" sz="900"/>
            <a:t>Data Analytics</a:t>
          </a:r>
        </a:p>
      </dgm:t>
    </dgm:pt>
    <dgm:pt modelId="{D74ED10C-42E5-4ECB-8782-1BF0F6876CD9}" type="parTrans" cxnId="{43C1260A-56D2-46A6-A102-73A709684CA7}">
      <dgm:prSet/>
      <dgm:spPr/>
    </dgm:pt>
    <dgm:pt modelId="{4217ED63-8322-49CF-9A68-FA4F8D2827B3}" type="sibTrans" cxnId="{43C1260A-56D2-46A6-A102-73A709684CA7}">
      <dgm:prSet/>
      <dgm:spPr/>
    </dgm:pt>
    <dgm:pt modelId="{9B7DB685-A3AB-4E3F-AD86-7F472A413C2E}">
      <dgm:prSet custT="1"/>
      <dgm:spPr/>
      <dgm:t>
        <a:bodyPr/>
        <a:lstStyle/>
        <a:p>
          <a:r>
            <a:rPr lang="en-US" sz="900"/>
            <a:t> SQL Queries</a:t>
          </a:r>
        </a:p>
      </dgm:t>
    </dgm:pt>
    <dgm:pt modelId="{BC534CE7-8E17-48DF-A9A5-4A7611023608}" type="parTrans" cxnId="{2439EFF5-52F2-451A-9EA7-7684EAE2DB69}">
      <dgm:prSet/>
      <dgm:spPr/>
    </dgm:pt>
    <dgm:pt modelId="{0837F9A2-B113-4766-998C-F2400DC50567}" type="sibTrans" cxnId="{2439EFF5-52F2-451A-9EA7-7684EAE2DB69}">
      <dgm:prSet/>
      <dgm:spPr/>
    </dgm:pt>
    <dgm:pt modelId="{91A702F3-0771-4D3C-8E9C-259E1E794DEC}" type="pres">
      <dgm:prSet presAssocID="{5EC00536-372B-4E2A-B7BF-1F810822E17B}" presName="Name0" presStyleCnt="0">
        <dgm:presLayoutVars>
          <dgm:dir/>
          <dgm:animLvl val="lvl"/>
          <dgm:resizeHandles val="exact"/>
        </dgm:presLayoutVars>
      </dgm:prSet>
      <dgm:spPr/>
    </dgm:pt>
    <dgm:pt modelId="{2F345AF5-C457-45BC-A2A1-5EF71BA49923}" type="pres">
      <dgm:prSet presAssocID="{6C1098EE-4E2F-45FE-9DF3-ADE2DCC3A4A8}" presName="linNode" presStyleCnt="0"/>
      <dgm:spPr/>
    </dgm:pt>
    <dgm:pt modelId="{17C9875F-A3C0-4C46-B73D-F123FCE137F0}" type="pres">
      <dgm:prSet presAssocID="{6C1098EE-4E2F-45FE-9DF3-ADE2DCC3A4A8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F02A0513-C2A4-47B8-951F-DE3442B82776}" type="pres">
      <dgm:prSet presAssocID="{6C1098EE-4E2F-45FE-9DF3-ADE2DCC3A4A8}" presName="descendantText" presStyleLbl="alignAccFollowNode1" presStyleIdx="0" presStyleCnt="3" custScaleY="129525" custLinFactX="200000" custLinFactNeighborX="265217" custLinFactNeighborY="9476">
        <dgm:presLayoutVars>
          <dgm:bulletEnabled val="1"/>
        </dgm:presLayoutVars>
      </dgm:prSet>
      <dgm:spPr/>
    </dgm:pt>
    <dgm:pt modelId="{4517E28B-DF3A-4218-9E72-BD72A5822D11}" type="pres">
      <dgm:prSet presAssocID="{E356D27F-09A2-49B2-BDF9-A3FFE31888D8}" presName="sp" presStyleCnt="0"/>
      <dgm:spPr/>
    </dgm:pt>
    <dgm:pt modelId="{CDB3A981-0511-4BD2-B21F-F719784CD146}" type="pres">
      <dgm:prSet presAssocID="{6A48179A-C5F8-4F68-BA3C-07EC19B59FFD}" presName="linNode" presStyleCnt="0"/>
      <dgm:spPr/>
    </dgm:pt>
    <dgm:pt modelId="{2D5814A8-A0BB-4131-A4C7-4862D44E73DA}" type="pres">
      <dgm:prSet presAssocID="{6A48179A-C5F8-4F68-BA3C-07EC19B59FFD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10FB45B5-C6CB-4ADC-8E70-2EFC7D4A01CC}" type="pres">
      <dgm:prSet presAssocID="{6A48179A-C5F8-4F68-BA3C-07EC19B59FFD}" presName="descendantText" presStyleLbl="alignAccFollowNode1" presStyleIdx="1" presStyleCnt="3">
        <dgm:presLayoutVars>
          <dgm:bulletEnabled val="1"/>
        </dgm:presLayoutVars>
      </dgm:prSet>
      <dgm:spPr/>
    </dgm:pt>
    <dgm:pt modelId="{27543811-FEF7-498B-9719-94F759833A17}" type="pres">
      <dgm:prSet presAssocID="{310299F3-6C48-4D1F-88C3-BF2891259AE6}" presName="sp" presStyleCnt="0"/>
      <dgm:spPr/>
    </dgm:pt>
    <dgm:pt modelId="{7EA704E5-EE34-46BC-852A-4688623A946B}" type="pres">
      <dgm:prSet presAssocID="{56B49EB2-C4C8-4446-9CDE-710B035C125D}" presName="linNode" presStyleCnt="0"/>
      <dgm:spPr/>
    </dgm:pt>
    <dgm:pt modelId="{702A339D-FBFB-4566-98CD-B1CB892BA574}" type="pres">
      <dgm:prSet presAssocID="{56B49EB2-C4C8-4446-9CDE-710B035C125D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0D44FCEC-A1A7-4015-811C-4B104B8AD594}" type="pres">
      <dgm:prSet presAssocID="{56B49EB2-C4C8-4446-9CDE-710B035C125D}" presName="descendantText" presStyleLbl="alignAccFollowNode1" presStyleIdx="2" presStyleCnt="3" custScaleX="118176" custScaleY="132204">
        <dgm:presLayoutVars>
          <dgm:bulletEnabled val="1"/>
        </dgm:presLayoutVars>
      </dgm:prSet>
      <dgm:spPr/>
    </dgm:pt>
  </dgm:ptLst>
  <dgm:cxnLst>
    <dgm:cxn modelId="{43C1260A-56D2-46A6-A102-73A709684CA7}" srcId="{6A48179A-C5F8-4F68-BA3C-07EC19B59FFD}" destId="{6D70DB40-F8FC-4DD0-9BC7-5059D896F557}" srcOrd="1" destOrd="0" parTransId="{D74ED10C-42E5-4ECB-8782-1BF0F6876CD9}" sibTransId="{4217ED63-8322-49CF-9A68-FA4F8D2827B3}"/>
    <dgm:cxn modelId="{CFACBB0A-1A44-43E0-A67E-4F739029F0D9}" srcId="{6A48179A-C5F8-4F68-BA3C-07EC19B59FFD}" destId="{7513ACC1-807A-4D7E-B3F9-024FEB807D30}" srcOrd="0" destOrd="0" parTransId="{931D0C39-27A7-4E34-8D67-B48482567380}" sibTransId="{EE130F21-7C98-4A4E-A40B-CD61A3F82024}"/>
    <dgm:cxn modelId="{4597930D-CADB-4C1A-A93A-793136CADCF2}" type="presOf" srcId="{9B7DB685-A3AB-4E3F-AD86-7F472A413C2E}" destId="{F02A0513-C2A4-47B8-951F-DE3442B82776}" srcOrd="0" destOrd="1" presId="urn:microsoft.com/office/officeart/2005/8/layout/vList5"/>
    <dgm:cxn modelId="{02DF6E12-E7DC-454F-8ACD-9BF14F9FD0CE}" type="presOf" srcId="{40D737DC-E87E-4036-A634-071E623C2D65}" destId="{F02A0513-C2A4-47B8-951F-DE3442B82776}" srcOrd="0" destOrd="0" presId="urn:microsoft.com/office/officeart/2005/8/layout/vList5"/>
    <dgm:cxn modelId="{DA56771B-C7CD-4CCE-B9A7-3280C94945E7}" srcId="{6C1098EE-4E2F-45FE-9DF3-ADE2DCC3A4A8}" destId="{40D737DC-E87E-4036-A634-071E623C2D65}" srcOrd="0" destOrd="0" parTransId="{337341BA-29AC-41BD-8302-B98BFCA4CA8A}" sibTransId="{CA7DB825-2C7D-4DF9-BE77-3E6A7602D107}"/>
    <dgm:cxn modelId="{09A4761C-F61E-48C3-89AE-254FD1406AFB}" srcId="{5EC00536-372B-4E2A-B7BF-1F810822E17B}" destId="{6C1098EE-4E2F-45FE-9DF3-ADE2DCC3A4A8}" srcOrd="0" destOrd="0" parTransId="{A5791A08-D250-4320-9225-0D22C77C2E29}" sibTransId="{E356D27F-09A2-49B2-BDF9-A3FFE31888D8}"/>
    <dgm:cxn modelId="{2F43C73A-84FB-4C89-BBCB-B142746DA645}" type="presOf" srcId="{6C1098EE-4E2F-45FE-9DF3-ADE2DCC3A4A8}" destId="{17C9875F-A3C0-4C46-B73D-F123FCE137F0}" srcOrd="0" destOrd="0" presId="urn:microsoft.com/office/officeart/2005/8/layout/vList5"/>
    <dgm:cxn modelId="{3522153B-C4C5-4AD5-AA05-0647C5DEED66}" type="presOf" srcId="{52D0DE99-263C-4F55-9874-A0C9D19F4AFB}" destId="{F02A0513-C2A4-47B8-951F-DE3442B82776}" srcOrd="0" destOrd="2" presId="urn:microsoft.com/office/officeart/2005/8/layout/vList5"/>
    <dgm:cxn modelId="{C3B21491-DEF2-4C7E-A4D1-00785FFB8F23}" srcId="{5EC00536-372B-4E2A-B7BF-1F810822E17B}" destId="{6A48179A-C5F8-4F68-BA3C-07EC19B59FFD}" srcOrd="1" destOrd="0" parTransId="{99BC9D1D-7A89-4C63-8725-056C639089A1}" sibTransId="{310299F3-6C48-4D1F-88C3-BF2891259AE6}"/>
    <dgm:cxn modelId="{ACFEB4AE-5F09-4CD7-89B1-B00C3A61970F}" srcId="{56B49EB2-C4C8-4446-9CDE-710B035C125D}" destId="{20FF4DF0-6216-4379-B417-B94DCFA8BC4E}" srcOrd="0" destOrd="0" parTransId="{11C730D8-1A50-4BC3-A728-F3EC3AD34E95}" sibTransId="{3383850A-1998-41E3-A2C6-002F06079A0A}"/>
    <dgm:cxn modelId="{DB3BD1B2-411E-493D-B020-C8E176C48E6C}" type="presOf" srcId="{20FF4DF0-6216-4379-B417-B94DCFA8BC4E}" destId="{0D44FCEC-A1A7-4015-811C-4B104B8AD594}" srcOrd="0" destOrd="0" presId="urn:microsoft.com/office/officeart/2005/8/layout/vList5"/>
    <dgm:cxn modelId="{8EED61C0-6A89-4375-97BE-650AB9060023}" type="presOf" srcId="{56B49EB2-C4C8-4446-9CDE-710B035C125D}" destId="{702A339D-FBFB-4566-98CD-B1CB892BA574}" srcOrd="0" destOrd="0" presId="urn:microsoft.com/office/officeart/2005/8/layout/vList5"/>
    <dgm:cxn modelId="{029A18C5-ED03-4446-AE24-848D011C63AB}" type="presOf" srcId="{7513ACC1-807A-4D7E-B3F9-024FEB807D30}" destId="{10FB45B5-C6CB-4ADC-8E70-2EFC7D4A01CC}" srcOrd="0" destOrd="0" presId="urn:microsoft.com/office/officeart/2005/8/layout/vList5"/>
    <dgm:cxn modelId="{5F1710C6-B0F6-4EFB-A4EC-8A0E1982AEA0}" srcId="{6C1098EE-4E2F-45FE-9DF3-ADE2DCC3A4A8}" destId="{52D0DE99-263C-4F55-9874-A0C9D19F4AFB}" srcOrd="2" destOrd="0" parTransId="{5E28F502-D2EB-41F2-B2DD-0BC6CA3BBA55}" sibTransId="{3F535842-9726-4977-94D5-CC4E5FEE9884}"/>
    <dgm:cxn modelId="{AA7324D2-BA08-4BD3-81E0-F193440FE46E}" type="presOf" srcId="{6A48179A-C5F8-4F68-BA3C-07EC19B59FFD}" destId="{2D5814A8-A0BB-4131-A4C7-4862D44E73DA}" srcOrd="0" destOrd="0" presId="urn:microsoft.com/office/officeart/2005/8/layout/vList5"/>
    <dgm:cxn modelId="{63F489F1-4253-438F-9B8C-92BD3D2616F9}" type="presOf" srcId="{6D70DB40-F8FC-4DD0-9BC7-5059D896F557}" destId="{10FB45B5-C6CB-4ADC-8E70-2EFC7D4A01CC}" srcOrd="0" destOrd="1" presId="urn:microsoft.com/office/officeart/2005/8/layout/vList5"/>
    <dgm:cxn modelId="{D6FC59F5-9AF9-46B2-B9C1-F5758542C9C1}" srcId="{5EC00536-372B-4E2A-B7BF-1F810822E17B}" destId="{56B49EB2-C4C8-4446-9CDE-710B035C125D}" srcOrd="2" destOrd="0" parTransId="{6DC3948D-FD7D-4778-818A-32057760D19B}" sibTransId="{5EF783D9-AD6A-413C-BB69-6D5B10517A31}"/>
    <dgm:cxn modelId="{2439EFF5-52F2-451A-9EA7-7684EAE2DB69}" srcId="{6C1098EE-4E2F-45FE-9DF3-ADE2DCC3A4A8}" destId="{9B7DB685-A3AB-4E3F-AD86-7F472A413C2E}" srcOrd="1" destOrd="0" parTransId="{BC534CE7-8E17-48DF-A9A5-4A7611023608}" sibTransId="{0837F9A2-B113-4766-998C-F2400DC50567}"/>
    <dgm:cxn modelId="{632A19F7-1DFF-4ECA-BC4C-B2C10936116D}" type="presOf" srcId="{5EC00536-372B-4E2A-B7BF-1F810822E17B}" destId="{91A702F3-0771-4D3C-8E9C-259E1E794DEC}" srcOrd="0" destOrd="0" presId="urn:microsoft.com/office/officeart/2005/8/layout/vList5"/>
    <dgm:cxn modelId="{AA209E99-1D18-48E7-9535-8C4862C67ED8}" type="presParOf" srcId="{91A702F3-0771-4D3C-8E9C-259E1E794DEC}" destId="{2F345AF5-C457-45BC-A2A1-5EF71BA49923}" srcOrd="0" destOrd="0" presId="urn:microsoft.com/office/officeart/2005/8/layout/vList5"/>
    <dgm:cxn modelId="{B6489B1A-65D2-48EB-ADC5-B6B04F2902A7}" type="presParOf" srcId="{2F345AF5-C457-45BC-A2A1-5EF71BA49923}" destId="{17C9875F-A3C0-4C46-B73D-F123FCE137F0}" srcOrd="0" destOrd="0" presId="urn:microsoft.com/office/officeart/2005/8/layout/vList5"/>
    <dgm:cxn modelId="{92BE6F9C-FAE3-47F6-8314-7CE63DC51D4D}" type="presParOf" srcId="{2F345AF5-C457-45BC-A2A1-5EF71BA49923}" destId="{F02A0513-C2A4-47B8-951F-DE3442B82776}" srcOrd="1" destOrd="0" presId="urn:microsoft.com/office/officeart/2005/8/layout/vList5"/>
    <dgm:cxn modelId="{F210D17E-E288-4394-B6A5-8785E2F8316F}" type="presParOf" srcId="{91A702F3-0771-4D3C-8E9C-259E1E794DEC}" destId="{4517E28B-DF3A-4218-9E72-BD72A5822D11}" srcOrd="1" destOrd="0" presId="urn:microsoft.com/office/officeart/2005/8/layout/vList5"/>
    <dgm:cxn modelId="{58ED8645-E1DC-46DD-83C3-460FDDF3E38E}" type="presParOf" srcId="{91A702F3-0771-4D3C-8E9C-259E1E794DEC}" destId="{CDB3A981-0511-4BD2-B21F-F719784CD146}" srcOrd="2" destOrd="0" presId="urn:microsoft.com/office/officeart/2005/8/layout/vList5"/>
    <dgm:cxn modelId="{44DFA248-C180-46F9-841C-BEEDCE1E8143}" type="presParOf" srcId="{CDB3A981-0511-4BD2-B21F-F719784CD146}" destId="{2D5814A8-A0BB-4131-A4C7-4862D44E73DA}" srcOrd="0" destOrd="0" presId="urn:microsoft.com/office/officeart/2005/8/layout/vList5"/>
    <dgm:cxn modelId="{11819FF9-1AC4-449C-9D26-5F89F36A64D9}" type="presParOf" srcId="{CDB3A981-0511-4BD2-B21F-F719784CD146}" destId="{10FB45B5-C6CB-4ADC-8E70-2EFC7D4A01CC}" srcOrd="1" destOrd="0" presId="urn:microsoft.com/office/officeart/2005/8/layout/vList5"/>
    <dgm:cxn modelId="{8A41CA85-D207-4EA9-942B-3B79F010458D}" type="presParOf" srcId="{91A702F3-0771-4D3C-8E9C-259E1E794DEC}" destId="{27543811-FEF7-498B-9719-94F759833A17}" srcOrd="3" destOrd="0" presId="urn:microsoft.com/office/officeart/2005/8/layout/vList5"/>
    <dgm:cxn modelId="{63AD2A87-4C03-4799-8EB8-0BD250EC5940}" type="presParOf" srcId="{91A702F3-0771-4D3C-8E9C-259E1E794DEC}" destId="{7EA704E5-EE34-46BC-852A-4688623A946B}" srcOrd="4" destOrd="0" presId="urn:microsoft.com/office/officeart/2005/8/layout/vList5"/>
    <dgm:cxn modelId="{007EF6F6-CC16-4C5B-BA8C-BEAFE51B91F3}" type="presParOf" srcId="{7EA704E5-EE34-46BC-852A-4688623A946B}" destId="{702A339D-FBFB-4566-98CD-B1CB892BA574}" srcOrd="0" destOrd="0" presId="urn:microsoft.com/office/officeart/2005/8/layout/vList5"/>
    <dgm:cxn modelId="{32D69027-0B71-46BD-AEFD-82F39B3A1964}" type="presParOf" srcId="{7EA704E5-EE34-46BC-852A-4688623A946B}" destId="{0D44FCEC-A1A7-4015-811C-4B104B8AD594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2A0513-C2A4-47B8-951F-DE3442B82776}">
      <dsp:nvSpPr>
        <dsp:cNvPr id="0" name=""/>
        <dsp:cNvSpPr/>
      </dsp:nvSpPr>
      <dsp:spPr>
        <a:xfrm rot="5400000">
          <a:off x="911999" y="-189537"/>
          <a:ext cx="705558" cy="1188671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Python,  Java, 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SQL Queries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CSS HTML</a:t>
          </a:r>
        </a:p>
      </dsp:txBody>
      <dsp:txXfrm rot="-5400000">
        <a:off x="670443" y="86462"/>
        <a:ext cx="1154228" cy="636672"/>
      </dsp:txXfrm>
    </dsp:sp>
    <dsp:sp modelId="{17C9875F-A3C0-4C46-B73D-F123FCE137F0}">
      <dsp:nvSpPr>
        <dsp:cNvPr id="0" name=""/>
        <dsp:cNvSpPr/>
      </dsp:nvSpPr>
      <dsp:spPr>
        <a:xfrm>
          <a:off x="0" y="12724"/>
          <a:ext cx="668627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Languages</a:t>
          </a:r>
          <a:endParaRPr lang="en-US" sz="900" kern="1200"/>
        </a:p>
      </dsp:txBody>
      <dsp:txXfrm>
        <a:off x="32640" y="45364"/>
        <a:ext cx="603347" cy="615629"/>
      </dsp:txXfrm>
    </dsp:sp>
    <dsp:sp modelId="{10FB45B5-C6CB-4ADC-8E70-2EFC7D4A01CC}">
      <dsp:nvSpPr>
        <dsp:cNvPr id="0" name=""/>
        <dsp:cNvSpPr/>
      </dsp:nvSpPr>
      <dsp:spPr>
        <a:xfrm rot="5400000">
          <a:off x="991833" y="485541"/>
          <a:ext cx="544727" cy="11898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Front End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Data Analytics</a:t>
          </a:r>
        </a:p>
      </dsp:txBody>
      <dsp:txXfrm rot="-5400000">
        <a:off x="669281" y="834685"/>
        <a:ext cx="1163241" cy="491545"/>
      </dsp:txXfrm>
    </dsp:sp>
    <dsp:sp modelId="{2D5814A8-A0BB-4131-A4C7-4862D44E73DA}">
      <dsp:nvSpPr>
        <dsp:cNvPr id="0" name=""/>
        <dsp:cNvSpPr/>
      </dsp:nvSpPr>
      <dsp:spPr>
        <a:xfrm>
          <a:off x="0" y="740003"/>
          <a:ext cx="669281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-2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Area of Expertise</a:t>
          </a:r>
        </a:p>
      </dsp:txBody>
      <dsp:txXfrm>
        <a:off x="32672" y="772675"/>
        <a:ext cx="603937" cy="615565"/>
      </dsp:txXfrm>
    </dsp:sp>
    <dsp:sp modelId="{0D44FCEC-A1A7-4015-811C-4B104B8AD594}">
      <dsp:nvSpPr>
        <dsp:cNvPr id="0" name=""/>
        <dsp:cNvSpPr/>
      </dsp:nvSpPr>
      <dsp:spPr>
        <a:xfrm rot="5400000">
          <a:off x="868856" y="1185448"/>
          <a:ext cx="720151" cy="125917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e.g. Rstudio, Jupyter etc.</a:t>
          </a:r>
        </a:p>
      </dsp:txBody>
      <dsp:txXfrm rot="-5400000">
        <a:off x="599347" y="1490113"/>
        <a:ext cx="1224015" cy="649841"/>
      </dsp:txXfrm>
    </dsp:sp>
    <dsp:sp modelId="{702A339D-FBFB-4566-98CD-B1CB892BA574}">
      <dsp:nvSpPr>
        <dsp:cNvPr id="0" name=""/>
        <dsp:cNvSpPr/>
      </dsp:nvSpPr>
      <dsp:spPr>
        <a:xfrm>
          <a:off x="0" y="1474579"/>
          <a:ext cx="599346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-4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Tools/ New Trends</a:t>
          </a:r>
        </a:p>
      </dsp:txBody>
      <dsp:txXfrm>
        <a:off x="29258" y="1503837"/>
        <a:ext cx="540830" cy="6223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5BF66-E91B-4F63-AE04-2D81137C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NIET Resume Template v1.1 ND 12-Aug-14.dotx</Template>
  <TotalTime>48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Jagriti.Batra</dc:creator>
  <cp:lastModifiedBy>Kartikey  Tiwari</cp:lastModifiedBy>
  <cp:revision>8</cp:revision>
  <cp:lastPrinted>2023-01-18T05:15:00Z</cp:lastPrinted>
  <dcterms:created xsi:type="dcterms:W3CDTF">2022-10-28T11:05:00Z</dcterms:created>
  <dcterms:modified xsi:type="dcterms:W3CDTF">2023-02-28T06:40:00Z</dcterms:modified>
</cp:coreProperties>
</file>